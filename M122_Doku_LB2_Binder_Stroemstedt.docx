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BF25" w14:textId="57E1C5D5" w:rsidR="00B902AC" w:rsidRDefault="00B902AC" w:rsidP="000A3F28">
      <w:pPr>
        <w:pStyle w:val="Heading1"/>
      </w:pPr>
      <w:r>
        <w:t>Teilnehmer/innen</w:t>
      </w:r>
      <w:r w:rsidR="00BA18D2">
        <w:t xml:space="preserve"> </w:t>
      </w:r>
      <w:r w:rsidR="00140FFF">
        <w:t xml:space="preserve">des </w:t>
      </w:r>
      <w:r w:rsidR="00BA18D2">
        <w:t>Teams</w:t>
      </w:r>
      <w: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6237"/>
      </w:tblGrid>
      <w:tr w:rsidR="005C6547" w:rsidRPr="00FD1BA9" w14:paraId="0AD8DCE5" w14:textId="77777777" w:rsidTr="005C6547">
        <w:trPr>
          <w:trHeight w:val="907"/>
        </w:trPr>
        <w:tc>
          <w:tcPr>
            <w:tcW w:w="3119" w:type="dxa"/>
          </w:tcPr>
          <w:p w14:paraId="1F89A60B" w14:textId="77777777" w:rsidR="005C6547" w:rsidRDefault="005C6547" w:rsidP="00410330">
            <w:pPr>
              <w:rPr>
                <w:sz w:val="18"/>
              </w:rPr>
            </w:pPr>
            <w:r w:rsidRPr="00A97A53">
              <w:rPr>
                <w:sz w:val="18"/>
              </w:rPr>
              <w:t>Klasse:</w:t>
            </w:r>
          </w:p>
          <w:p w14:paraId="7398EBD1" w14:textId="3D6DE369" w:rsidR="00AB0981" w:rsidRPr="00A97A53" w:rsidRDefault="00FD1BA9" w:rsidP="00410330">
            <w:pPr>
              <w:rPr>
                <w:sz w:val="18"/>
                <w:szCs w:val="18"/>
              </w:rPr>
            </w:pPr>
            <w:r>
              <w:rPr>
                <w:color w:val="0070C0"/>
                <w:sz w:val="18"/>
              </w:rPr>
              <w:t>WUP22A</w:t>
            </w:r>
          </w:p>
        </w:tc>
        <w:tc>
          <w:tcPr>
            <w:tcW w:w="6237" w:type="dxa"/>
          </w:tcPr>
          <w:p w14:paraId="38D1AF31" w14:textId="77777777" w:rsidR="005C6547" w:rsidRDefault="005C6547" w:rsidP="00410330">
            <w:pPr>
              <w:rPr>
                <w:sz w:val="18"/>
                <w:szCs w:val="18"/>
              </w:rPr>
            </w:pPr>
            <w:r w:rsidRPr="00A97A53">
              <w:rPr>
                <w:sz w:val="18"/>
                <w:szCs w:val="18"/>
              </w:rPr>
              <w:t>Team:</w:t>
            </w:r>
          </w:p>
          <w:p w14:paraId="4C9BAA16" w14:textId="70BEE8AC" w:rsidR="00AB0981" w:rsidRPr="00FD1BA9" w:rsidRDefault="00FD1BA9" w:rsidP="00410330">
            <w:pPr>
              <w:rPr>
                <w:sz w:val="18"/>
                <w:szCs w:val="18"/>
                <w:lang w:val="sv-SE"/>
              </w:rPr>
            </w:pPr>
            <w:r w:rsidRPr="00FD1BA9">
              <w:rPr>
                <w:color w:val="0070C0"/>
                <w:sz w:val="18"/>
                <w:szCs w:val="18"/>
                <w:lang w:val="sv-SE"/>
              </w:rPr>
              <w:t>Luca Binder &amp; Carl Otto Strömstedt</w:t>
            </w:r>
          </w:p>
        </w:tc>
      </w:tr>
    </w:tbl>
    <w:p w14:paraId="13402204" w14:textId="1175C698" w:rsidR="00BA25D9" w:rsidRDefault="0016494F" w:rsidP="000A3F28">
      <w:pPr>
        <w:pStyle w:val="Heading1"/>
      </w:pPr>
      <w:r>
        <w:t>Anforderungsdefinition</w:t>
      </w:r>
      <w:r w:rsidR="00E90F5C">
        <w:t xml:space="preserve"> (</w:t>
      </w:r>
      <w:r w:rsidR="00E90F5C" w:rsidRPr="00F32515">
        <w:rPr>
          <w:color w:val="7030A0"/>
        </w:rPr>
        <w:t>Meilenstein A</w:t>
      </w:r>
      <w:r w:rsidR="00E90F5C">
        <w:t>)</w:t>
      </w:r>
    </w:p>
    <w:tbl>
      <w:tblPr>
        <w:tblW w:w="9489" w:type="dxa"/>
        <w:tblInd w:w="66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090"/>
      </w:tblGrid>
      <w:tr w:rsidR="0016494F" w14:paraId="208F24F0" w14:textId="77777777" w:rsidTr="00550B20">
        <w:tc>
          <w:tcPr>
            <w:tcW w:w="9489" w:type="dxa"/>
            <w:gridSpan w:val="2"/>
            <w:tcBorders>
              <w:top w:val="single" w:sz="1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E0E0E0"/>
            <w:vAlign w:val="center"/>
          </w:tcPr>
          <w:p w14:paraId="29F7C00B" w14:textId="4ED8165A" w:rsidR="0016494F" w:rsidRPr="0016494F" w:rsidRDefault="0016494F" w:rsidP="0016494F">
            <w:pPr>
              <w:rPr>
                <w:bCs/>
                <w:spacing w:val="30"/>
                <w:kern w:val="1"/>
                <w:sz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6494F">
              <w:rPr>
                <w:color w:val="0070C0"/>
                <w:sz w:val="36"/>
              </w:rPr>
              <w:t>„Projektname“</w:t>
            </w:r>
          </w:p>
        </w:tc>
      </w:tr>
      <w:tr w:rsidR="002B2040" w14:paraId="5292CB30" w14:textId="77777777" w:rsidTr="00550B20">
        <w:trPr>
          <w:trHeight w:val="5387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2E88D4D8" w14:textId="77777777" w:rsidR="002B2040" w:rsidRDefault="002B2040" w:rsidP="002B204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 xml:space="preserve">Fachlicher </w:t>
            </w:r>
            <w:r w:rsidRPr="00D13688">
              <w:rPr>
                <w:b/>
              </w:rPr>
              <w:t>Inhalt</w:t>
            </w:r>
            <w:r>
              <w:rPr>
                <w:b/>
              </w:rPr>
              <w:t>:</w:t>
            </w:r>
          </w:p>
          <w:p w14:paraId="525A2B26" w14:textId="77777777" w:rsidR="002B2040" w:rsidRPr="00A072F1" w:rsidRDefault="002B2040" w:rsidP="002B2040">
            <w:pPr>
              <w:pStyle w:val="Tabelleneintrag"/>
              <w:snapToGrid w:val="0"/>
            </w:pPr>
            <w:r w:rsidRPr="00A072F1">
              <w:t>(Allgemeine Beschreibung)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9D95B9D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29C9232" w14:textId="20FE8600" w:rsidR="002B2040" w:rsidRPr="005B6E97" w:rsidRDefault="002B2040" w:rsidP="002B2040">
            <w:pPr>
              <w:rPr>
                <w:b/>
                <w:bCs/>
                <w:color w:val="000000" w:themeColor="text1"/>
              </w:rPr>
            </w:pPr>
            <w:r w:rsidRPr="005B6E97">
              <w:rPr>
                <w:b/>
                <w:bCs/>
                <w:color w:val="000000" w:themeColor="text1"/>
              </w:rPr>
              <w:t xml:space="preserve">Mit </w:t>
            </w:r>
            <w:proofErr w:type="spellStart"/>
            <w:r w:rsidRPr="005B6E97">
              <w:rPr>
                <w:b/>
                <w:bCs/>
                <w:color w:val="000000" w:themeColor="text1"/>
              </w:rPr>
              <w:t>Ansible</w:t>
            </w:r>
            <w:proofErr w:type="spellEnd"/>
            <w:r w:rsidRPr="005B6E97">
              <w:rPr>
                <w:b/>
                <w:bCs/>
                <w:color w:val="000000" w:themeColor="text1"/>
              </w:rPr>
              <w:t xml:space="preserve"> von Linux aus </w:t>
            </w:r>
            <w:r w:rsidR="001D5CEB">
              <w:rPr>
                <w:b/>
                <w:bCs/>
                <w:color w:val="000000" w:themeColor="text1"/>
              </w:rPr>
              <w:t>Automatisierung auf</w:t>
            </w:r>
            <w:r w:rsidRPr="005B6E97">
              <w:rPr>
                <w:b/>
                <w:bCs/>
                <w:color w:val="000000" w:themeColor="text1"/>
              </w:rPr>
              <w:t xml:space="preserve"> einer Windows 11 VM</w:t>
            </w:r>
            <w:r w:rsidR="001D5CEB">
              <w:rPr>
                <w:b/>
                <w:bCs/>
                <w:color w:val="000000" w:themeColor="text1"/>
              </w:rPr>
              <w:t xml:space="preserve"> ausführen.</w:t>
            </w:r>
            <w:r w:rsidRPr="005B6E97">
              <w:rPr>
                <w:b/>
                <w:bCs/>
                <w:color w:val="000000" w:themeColor="text1"/>
              </w:rPr>
              <w:t xml:space="preserve"> </w:t>
            </w:r>
          </w:p>
          <w:p w14:paraId="6BA13AE3" w14:textId="77777777" w:rsidR="002B2040" w:rsidRDefault="002B2040" w:rsidP="002B2040">
            <w:pPr>
              <w:rPr>
                <w:color w:val="000000" w:themeColor="text1"/>
              </w:rPr>
            </w:pPr>
          </w:p>
          <w:p w14:paraId="235D158C" w14:textId="77777777" w:rsidR="002B2040" w:rsidRDefault="002B2040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der Informatik ist das Aufsetzen von neuer Hardware eine Zeitaufwändiger Prozess. Wir wollen mit diesem Projekt aufzeigen wie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&amp;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sehr einfach einem Skript eine ganze </w:t>
            </w:r>
            <w:proofErr w:type="spellStart"/>
            <w:r>
              <w:rPr>
                <w:color w:val="000000" w:themeColor="text1"/>
              </w:rPr>
              <w:t>Inventory</w:t>
            </w:r>
            <w:proofErr w:type="spellEnd"/>
            <w:r>
              <w:rPr>
                <w:color w:val="000000" w:themeColor="text1"/>
              </w:rPr>
              <w:t xml:space="preserve"> an Maschinen mit Software aufgesetzt werden kann.</w:t>
            </w:r>
          </w:p>
          <w:p w14:paraId="122DFF18" w14:textId="77777777" w:rsidR="001D5CEB" w:rsidRDefault="001D5CEB" w:rsidP="002B2040">
            <w:pPr>
              <w:rPr>
                <w:color w:val="000000" w:themeColor="text1"/>
              </w:rPr>
            </w:pPr>
          </w:p>
          <w:p w14:paraId="59D00A01" w14:textId="15D8D8CE" w:rsidR="001D5CEB" w:rsidRDefault="001D5CEB" w:rsidP="002B20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Luca wird anstatt mit </w:t>
            </w:r>
            <w:proofErr w:type="spellStart"/>
            <w:r>
              <w:rPr>
                <w:color w:val="000000" w:themeColor="text1"/>
              </w:rPr>
              <w:t>Chocolatey</w:t>
            </w:r>
            <w:proofErr w:type="spellEnd"/>
            <w:r>
              <w:rPr>
                <w:color w:val="000000" w:themeColor="text1"/>
              </w:rPr>
              <w:t xml:space="preserve"> Software aufsetzen, aufzeigen wie man mit </w:t>
            </w:r>
            <w:proofErr w:type="spellStart"/>
            <w:r>
              <w:rPr>
                <w:color w:val="000000" w:themeColor="text1"/>
              </w:rPr>
              <w:t>Ansible</w:t>
            </w:r>
            <w:proofErr w:type="spellEnd"/>
            <w:r>
              <w:rPr>
                <w:color w:val="000000" w:themeColor="text1"/>
              </w:rPr>
              <w:t xml:space="preserve"> direkt ein </w:t>
            </w:r>
            <w:proofErr w:type="spellStart"/>
            <w:r>
              <w:rPr>
                <w:color w:val="000000" w:themeColor="text1"/>
              </w:rPr>
              <w:t>Powershell</w:t>
            </w:r>
            <w:proofErr w:type="spellEnd"/>
            <w:r>
              <w:rPr>
                <w:color w:val="000000" w:themeColor="text1"/>
              </w:rPr>
              <w:t>-Skript ausführen kann.</w:t>
            </w:r>
          </w:p>
          <w:p w14:paraId="451051BC" w14:textId="77777777" w:rsidR="002B2040" w:rsidRPr="007D1D5F" w:rsidRDefault="002B2040" w:rsidP="002B2040">
            <w:pPr>
              <w:rPr>
                <w:b/>
                <w:color w:val="000000" w:themeColor="text1"/>
              </w:rPr>
            </w:pPr>
          </w:p>
          <w:p w14:paraId="1B52CD18" w14:textId="68AAC1CA" w:rsidR="002B2040" w:rsidRPr="00A542EC" w:rsidRDefault="002B2040" w:rsidP="002B2040">
            <w:pPr>
              <w:rPr>
                <w:rFonts w:cs="Arial"/>
                <w:color w:val="0070C0"/>
                <w:sz w:val="20"/>
              </w:rPr>
            </w:pPr>
          </w:p>
        </w:tc>
      </w:tr>
      <w:tr w:rsidR="001D5CEB" w14:paraId="3BA60A33" w14:textId="77777777" w:rsidTr="00550B20">
        <w:trPr>
          <w:trHeight w:val="3119"/>
        </w:trPr>
        <w:tc>
          <w:tcPr>
            <w:tcW w:w="139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E0E0E0"/>
          </w:tcPr>
          <w:p w14:paraId="6489D67D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MUSS</w:t>
            </w:r>
          </w:p>
          <w:p w14:paraId="16F66263" w14:textId="77777777" w:rsidR="001D5CEB" w:rsidRDefault="001D5CEB" w:rsidP="001D5CEB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052935CD" w14:textId="77777777" w:rsidR="001D5CEB" w:rsidRPr="00A072F1" w:rsidRDefault="001D5CEB" w:rsidP="001D5CEB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umzusetzen sind)</w:t>
            </w:r>
          </w:p>
        </w:tc>
        <w:tc>
          <w:tcPr>
            <w:tcW w:w="809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14:paraId="22CF0106" w14:textId="77777777" w:rsidR="001D5CEB" w:rsidRPr="001D5CEB" w:rsidRDefault="001D5CEB" w:rsidP="001D5CEB">
            <w:pPr>
              <w:pStyle w:val="Heading2"/>
              <w:numPr>
                <w:ilvl w:val="0"/>
                <w:numId w:val="0"/>
              </w:numPr>
              <w:ind w:left="576" w:hanging="576"/>
              <w:rPr>
                <w:rFonts w:cs="Arial"/>
              </w:rPr>
            </w:pPr>
            <w:r w:rsidRPr="001D5CEB">
              <w:rPr>
                <w:rFonts w:cs="Arial"/>
              </w:rPr>
              <w:t xml:space="preserve">Ablauf des </w:t>
            </w:r>
            <w:proofErr w:type="spellStart"/>
            <w:r w:rsidRPr="001D5CEB">
              <w:rPr>
                <w:rFonts w:cs="Arial"/>
              </w:rPr>
              <w:t>Playbooks</w:t>
            </w:r>
            <w:proofErr w:type="spellEnd"/>
            <w:r w:rsidRPr="001D5CEB">
              <w:rPr>
                <w:rFonts w:cs="Arial"/>
              </w:rPr>
              <w:t xml:space="preserve"> (Carl):</w:t>
            </w:r>
          </w:p>
          <w:p w14:paraId="7A66FC46" w14:textId="77777777" w:rsidR="001D5CEB" w:rsidRPr="001D5CEB" w:rsidRDefault="001D5CE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  <w:color w:val="000000" w:themeColor="text1"/>
                <w:szCs w:val="24"/>
              </w:rPr>
              <w:t>inventory</w:t>
            </w:r>
            <w:proofErr w:type="spellEnd"/>
            <w:r w:rsidRPr="001D5CEB">
              <w:rPr>
                <w:rFonts w:ascii="Arial" w:hAnsi="Arial" w:cs="Arial"/>
                <w:color w:val="000000" w:themeColor="text1"/>
                <w:szCs w:val="24"/>
              </w:rPr>
              <w:t xml:space="preserve"> auslesen</w:t>
            </w:r>
          </w:p>
          <w:p w14:paraId="4EB9ABF5" w14:textId="77777777" w:rsidR="001D5CEB" w:rsidRPr="001D5CEB" w:rsidRDefault="001D5CEB">
            <w:pPr>
              <w:numPr>
                <w:ilvl w:val="0"/>
                <w:numId w:val="3"/>
              </w:numPr>
              <w:spacing w:before="120" w:after="120"/>
              <w:rPr>
                <w:rFonts w:cs="Arial"/>
              </w:rPr>
            </w:pPr>
            <w:r w:rsidRPr="001D5CEB">
              <w:rPr>
                <w:rFonts w:cs="Arial"/>
                <w:color w:val="000000" w:themeColor="text1"/>
                <w:szCs w:val="24"/>
              </w:rPr>
              <w:t xml:space="preserve">Auf den einzelnen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hosts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choco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</w:t>
            </w:r>
            <w:proofErr w:type="spellStart"/>
            <w:r w:rsidRPr="001D5CEB">
              <w:rPr>
                <w:rFonts w:cs="Arial"/>
                <w:color w:val="000000" w:themeColor="text1"/>
                <w:szCs w:val="24"/>
              </w:rPr>
              <w:t>install</w:t>
            </w:r>
            <w:proofErr w:type="spellEnd"/>
            <w:r w:rsidRPr="001D5CEB">
              <w:rPr>
                <w:rFonts w:cs="Arial"/>
                <w:color w:val="000000" w:themeColor="text1"/>
                <w:szCs w:val="24"/>
              </w:rPr>
              <w:t xml:space="preserve"> ausführen</w:t>
            </w:r>
          </w:p>
          <w:p w14:paraId="74E82096" w14:textId="77777777" w:rsidR="001D5CEB" w:rsidRPr="001D5CEB" w:rsidRDefault="001D5CEB" w:rsidP="001D5CEB">
            <w:pPr>
              <w:spacing w:before="120" w:after="120"/>
              <w:rPr>
                <w:rFonts w:cs="Arial"/>
                <w:b/>
                <w:bCs/>
              </w:rPr>
            </w:pPr>
            <w:r w:rsidRPr="001D5CEB">
              <w:rPr>
                <w:rFonts w:cs="Arial"/>
                <w:b/>
                <w:bCs/>
              </w:rPr>
              <w:t xml:space="preserve">Ablauf des </w:t>
            </w:r>
            <w:proofErr w:type="spellStart"/>
            <w:r w:rsidRPr="001D5CEB">
              <w:rPr>
                <w:rFonts w:cs="Arial"/>
                <w:b/>
                <w:bCs/>
              </w:rPr>
              <w:t>Playbooks</w:t>
            </w:r>
            <w:proofErr w:type="spellEnd"/>
            <w:r w:rsidRPr="001D5CEB">
              <w:rPr>
                <w:rFonts w:cs="Arial"/>
                <w:b/>
                <w:bCs/>
              </w:rPr>
              <w:t xml:space="preserve"> (Luca):</w:t>
            </w:r>
          </w:p>
          <w:p w14:paraId="04346B95" w14:textId="77777777" w:rsidR="001D5CEB" w:rsidRPr="001D5CEB" w:rsidRDefault="001D5CE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Host </w:t>
            </w:r>
            <w:proofErr w:type="spellStart"/>
            <w:r w:rsidRPr="001D5CEB">
              <w:rPr>
                <w:rFonts w:ascii="Arial" w:hAnsi="Arial" w:cs="Arial"/>
              </w:rPr>
              <w:t>Inventory</w:t>
            </w:r>
            <w:proofErr w:type="spellEnd"/>
            <w:r w:rsidRPr="001D5CEB">
              <w:rPr>
                <w:rFonts w:ascii="Arial" w:hAnsi="Arial" w:cs="Arial"/>
              </w:rPr>
              <w:t xml:space="preserve"> auslesen</w:t>
            </w:r>
          </w:p>
          <w:p w14:paraId="230CC31E" w14:textId="699442B3" w:rsidR="001D5CEB" w:rsidRPr="001D5CEB" w:rsidRDefault="001D5CEB">
            <w:pPr>
              <w:pStyle w:val="ListParagraph"/>
              <w:numPr>
                <w:ilvl w:val="0"/>
                <w:numId w:val="7"/>
              </w:numPr>
              <w:spacing w:before="120" w:after="120"/>
              <w:rPr>
                <w:rFonts w:ascii="Arial" w:hAnsi="Arial" w:cs="Arial"/>
              </w:rPr>
            </w:pPr>
            <w:r w:rsidRPr="001D5CEB">
              <w:rPr>
                <w:rFonts w:ascii="Arial" w:hAnsi="Arial" w:cs="Arial"/>
              </w:rPr>
              <w:t xml:space="preserve">Auf den einzelnen </w:t>
            </w:r>
            <w:proofErr w:type="spellStart"/>
            <w:r w:rsidRPr="001D5CEB">
              <w:rPr>
                <w:rFonts w:ascii="Arial" w:hAnsi="Arial" w:cs="Arial"/>
              </w:rPr>
              <w:t>hosts</w:t>
            </w:r>
            <w:proofErr w:type="spellEnd"/>
            <w:r w:rsidRPr="001D5CEB">
              <w:rPr>
                <w:rFonts w:ascii="Arial" w:hAnsi="Arial" w:cs="Arial"/>
              </w:rPr>
              <w:t xml:space="preserve"> ein </w:t>
            </w:r>
            <w:proofErr w:type="spellStart"/>
            <w:r w:rsidRPr="001D5CEB">
              <w:rPr>
                <w:rFonts w:ascii="Arial" w:hAnsi="Arial" w:cs="Arial"/>
              </w:rPr>
              <w:t>Powershell</w:t>
            </w:r>
            <w:proofErr w:type="spellEnd"/>
            <w:r w:rsidRPr="001D5CEB">
              <w:rPr>
                <w:rFonts w:ascii="Arial" w:hAnsi="Arial" w:cs="Arial"/>
              </w:rPr>
              <w:t>-Skript ausführen</w:t>
            </w:r>
          </w:p>
        </w:tc>
      </w:tr>
    </w:tbl>
    <w:p w14:paraId="269DB417" w14:textId="77777777" w:rsidR="00580DC1" w:rsidRDefault="00580DC1">
      <w:pPr>
        <w:spacing w:before="0" w:after="0"/>
      </w:pPr>
      <w:r>
        <w:br w:type="page"/>
      </w:r>
    </w:p>
    <w:tbl>
      <w:tblPr>
        <w:tblW w:w="9631" w:type="dxa"/>
        <w:tblInd w:w="6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399"/>
        <w:gridCol w:w="8232"/>
      </w:tblGrid>
      <w:tr w:rsidR="0016494F" w14:paraId="3FF299F2" w14:textId="77777777" w:rsidTr="00550B20">
        <w:trPr>
          <w:trHeight w:val="3685"/>
        </w:trPr>
        <w:tc>
          <w:tcPr>
            <w:tcW w:w="1399" w:type="dxa"/>
            <w:shd w:val="clear" w:color="auto" w:fill="E0E0E0"/>
          </w:tcPr>
          <w:p w14:paraId="50B84969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lastRenderedPageBreak/>
              <w:t>KANN</w:t>
            </w:r>
          </w:p>
          <w:p w14:paraId="48E51451" w14:textId="77777777" w:rsidR="0016494F" w:rsidRDefault="0016494F" w:rsidP="00550B20">
            <w:pPr>
              <w:pStyle w:val="Tabelleneintrag"/>
              <w:snapToGrid w:val="0"/>
              <w:rPr>
                <w:b/>
              </w:rPr>
            </w:pPr>
            <w:r>
              <w:rPr>
                <w:b/>
              </w:rPr>
              <w:t>Kriterien:</w:t>
            </w:r>
          </w:p>
          <w:p w14:paraId="17493E32" w14:textId="77777777" w:rsidR="0016494F" w:rsidRDefault="0016494F" w:rsidP="00550B20">
            <w:pPr>
              <w:pStyle w:val="Tabelleneintrag"/>
              <w:snapToGrid w:val="0"/>
            </w:pPr>
            <w:r w:rsidRPr="00A072F1">
              <w:t xml:space="preserve">(Konkrete </w:t>
            </w:r>
            <w:r>
              <w:t>Features, die optional sind)</w:t>
            </w:r>
          </w:p>
        </w:tc>
        <w:tc>
          <w:tcPr>
            <w:tcW w:w="8232" w:type="dxa"/>
          </w:tcPr>
          <w:p w14:paraId="6FE3C4AD" w14:textId="77777777" w:rsidR="0016494F" w:rsidRPr="00E86D8A" w:rsidRDefault="0016494F" w:rsidP="00550B20">
            <w:pPr>
              <w:rPr>
                <w:rFonts w:cs="Arial"/>
                <w:b/>
                <w:sz w:val="20"/>
              </w:rPr>
            </w:pPr>
            <w:r w:rsidRPr="00E86D8A">
              <w:rPr>
                <w:rFonts w:cs="Arial"/>
                <w:b/>
                <w:sz w:val="20"/>
              </w:rPr>
              <w:t>Zusatz:</w:t>
            </w:r>
          </w:p>
          <w:p w14:paraId="37227516" w14:textId="022B05B1" w:rsidR="0016494F" w:rsidRDefault="009373C4">
            <w:pPr>
              <w:numPr>
                <w:ilvl w:val="0"/>
                <w:numId w:val="4"/>
              </w:numPr>
            </w:pPr>
            <w:r>
              <w:t xml:space="preserve"> </w:t>
            </w:r>
            <w:r w:rsidR="001D5CEB">
              <w:t xml:space="preserve">PowerShell-Skript im </w:t>
            </w:r>
            <w:proofErr w:type="spellStart"/>
            <w:r w:rsidR="001D5CEB">
              <w:t>Playbook</w:t>
            </w:r>
            <w:proofErr w:type="spellEnd"/>
            <w:r w:rsidR="001D5CEB">
              <w:t xml:space="preserve">, welches das zweite PowerShell-Skript </w:t>
            </w:r>
            <w:proofErr w:type="spellStart"/>
            <w:r w:rsidR="001D5CEB">
              <w:t>schedulet</w:t>
            </w:r>
            <w:proofErr w:type="spellEnd"/>
            <w:r w:rsidR="001D5CEB">
              <w:t>.</w:t>
            </w:r>
          </w:p>
        </w:tc>
      </w:tr>
    </w:tbl>
    <w:p w14:paraId="00FBA367" w14:textId="77777777" w:rsidR="0016494F" w:rsidRDefault="0016494F">
      <w:pPr>
        <w:spacing w:before="0" w:after="0"/>
        <w:rPr>
          <w:b/>
          <w:sz w:val="28"/>
        </w:rPr>
      </w:pPr>
    </w:p>
    <w:p w14:paraId="37245EB5" w14:textId="442009C7" w:rsidR="0016494F" w:rsidRDefault="0016494F" w:rsidP="0016494F">
      <w:pPr>
        <w:pStyle w:val="Heading2"/>
      </w:pPr>
      <w:r>
        <w:t>Planung</w:t>
      </w:r>
      <w:r w:rsidR="00B70BF5">
        <w:t xml:space="preserve"> (LB1 / LB2)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5084"/>
        <w:gridCol w:w="1607"/>
        <w:gridCol w:w="2085"/>
      </w:tblGrid>
      <w:tr w:rsidR="00A542EC" w:rsidRPr="008A5948" w14:paraId="2C0D2306" w14:textId="77777777" w:rsidTr="00A542EC">
        <w:trPr>
          <w:trHeight w:val="884"/>
        </w:trPr>
        <w:tc>
          <w:tcPr>
            <w:tcW w:w="546" w:type="dxa"/>
          </w:tcPr>
          <w:p w14:paraId="2F9E2FDD" w14:textId="5AF0B939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MS</w:t>
            </w:r>
          </w:p>
        </w:tc>
        <w:tc>
          <w:tcPr>
            <w:tcW w:w="5084" w:type="dxa"/>
          </w:tcPr>
          <w:p w14:paraId="629F0B0C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 w:rsidRPr="008A5948">
              <w:rPr>
                <w:i/>
                <w:sz w:val="22"/>
                <w:szCs w:val="22"/>
              </w:rPr>
              <w:t>Tätigkeit / Abgabe</w:t>
            </w:r>
          </w:p>
        </w:tc>
        <w:tc>
          <w:tcPr>
            <w:tcW w:w="1607" w:type="dxa"/>
            <w:tcBorders>
              <w:bottom w:val="single" w:sz="4" w:space="0" w:color="auto"/>
            </w:tcBorders>
          </w:tcPr>
          <w:p w14:paraId="0A77BC6E" w14:textId="50F84995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Soll-Datum</w:t>
            </w:r>
            <w:r w:rsidRPr="008A5948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2085" w:type="dxa"/>
            <w:tcBorders>
              <w:bottom w:val="single" w:sz="4" w:space="0" w:color="auto"/>
            </w:tcBorders>
          </w:tcPr>
          <w:p w14:paraId="2E847F1C" w14:textId="07CB424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Ist-Datum</w:t>
            </w:r>
          </w:p>
        </w:tc>
      </w:tr>
      <w:tr w:rsidR="00A542EC" w:rsidRPr="008A5948" w14:paraId="3CFB3DA9" w14:textId="77777777" w:rsidTr="00A542EC">
        <w:trPr>
          <w:trHeight w:val="1556"/>
        </w:trPr>
        <w:tc>
          <w:tcPr>
            <w:tcW w:w="546" w:type="dxa"/>
          </w:tcPr>
          <w:p w14:paraId="0F056C75" w14:textId="77777777" w:rsidR="0016494F" w:rsidRPr="008A5948" w:rsidRDefault="0016494F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A</w:t>
            </w:r>
          </w:p>
        </w:tc>
        <w:tc>
          <w:tcPr>
            <w:tcW w:w="5084" w:type="dxa"/>
          </w:tcPr>
          <w:p w14:paraId="2DAA8BA3" w14:textId="77777777" w:rsidR="00A542EC" w:rsidRPr="006C1649" w:rsidRDefault="00A542EC" w:rsidP="00A542EC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6C1649">
              <w:rPr>
                <w:color w:val="7030A0"/>
                <w:sz w:val="22"/>
                <w:szCs w:val="22"/>
              </w:rPr>
              <w:t xml:space="preserve">Projektstart </w:t>
            </w:r>
          </w:p>
          <w:p w14:paraId="02BBCA41" w14:textId="2727E141" w:rsidR="00A542EC" w:rsidRPr="008A5948" w:rsidRDefault="00A542EC">
            <w:pPr>
              <w:pStyle w:val="Heading2"/>
              <w:numPr>
                <w:ilvl w:val="0"/>
                <w:numId w:val="5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Team</w:t>
            </w:r>
            <w:r w:rsidR="00316558">
              <w:rPr>
                <w:b w:val="0"/>
                <w:sz w:val="22"/>
                <w:szCs w:val="22"/>
              </w:rPr>
              <w:t xml:space="preserve"> B</w:t>
            </w:r>
            <w:r w:rsidRPr="008A5948">
              <w:rPr>
                <w:b w:val="0"/>
                <w:sz w:val="22"/>
                <w:szCs w:val="22"/>
              </w:rPr>
              <w:t>ildung</w:t>
            </w:r>
          </w:p>
          <w:p w14:paraId="794AD183" w14:textId="77777777" w:rsidR="00A542EC" w:rsidRPr="008A5948" w:rsidRDefault="00A542EC">
            <w:pPr>
              <w:pStyle w:val="Heading2"/>
              <w:numPr>
                <w:ilvl w:val="0"/>
                <w:numId w:val="5"/>
              </w:numPr>
              <w:spacing w:before="0" w:after="0"/>
              <w:ind w:left="397" w:hanging="284"/>
              <w:rPr>
                <w:sz w:val="22"/>
                <w:szCs w:val="22"/>
              </w:rPr>
            </w:pPr>
            <w:r w:rsidRPr="008A5948">
              <w:rPr>
                <w:sz w:val="22"/>
                <w:szCs w:val="22"/>
              </w:rPr>
              <w:t xml:space="preserve">Wahl / Ausarbeitung der </w:t>
            </w:r>
            <w:r>
              <w:rPr>
                <w:sz w:val="22"/>
                <w:szCs w:val="22"/>
              </w:rPr>
              <w:t>Anforderungsdefinition (Kap. 2)</w:t>
            </w:r>
          </w:p>
          <w:p w14:paraId="4B36DDC0" w14:textId="46548DBF" w:rsidR="0016494F" w:rsidRPr="008A5948" w:rsidRDefault="00A542EC" w:rsidP="00A542EC">
            <w:pPr>
              <w:spacing w:before="0" w:after="0"/>
              <w:ind w:left="113"/>
              <w:rPr>
                <w:lang w:eastAsia="de-DE"/>
              </w:rPr>
            </w:pPr>
            <w:r w:rsidRPr="008A5948">
              <w:rPr>
                <w:sz w:val="22"/>
                <w:szCs w:val="22"/>
              </w:rPr>
              <w:t xml:space="preserve">Abnahme </w:t>
            </w:r>
            <w:r>
              <w:rPr>
                <w:sz w:val="22"/>
                <w:szCs w:val="22"/>
              </w:rPr>
              <w:t>Anforderungsdefinition durch Lehrperson</w:t>
            </w:r>
          </w:p>
        </w:tc>
        <w:tc>
          <w:tcPr>
            <w:tcW w:w="1607" w:type="dxa"/>
            <w:shd w:val="clear" w:color="auto" w:fill="F2F2F2"/>
          </w:tcPr>
          <w:p w14:paraId="12E5F6D4" w14:textId="4FBA71B7" w:rsidR="0016494F" w:rsidRPr="00B407BA" w:rsidRDefault="002B2040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</w:t>
            </w:r>
            <w:r w:rsidR="001D5CEB">
              <w:rPr>
                <w:b w:val="0"/>
                <w:sz w:val="22"/>
                <w:szCs w:val="22"/>
              </w:rPr>
              <w:t>4</w:t>
            </w:r>
            <w:r>
              <w:rPr>
                <w:b w:val="0"/>
                <w:sz w:val="22"/>
                <w:szCs w:val="22"/>
              </w:rPr>
              <w:t>.2023</w:t>
            </w:r>
          </w:p>
        </w:tc>
        <w:tc>
          <w:tcPr>
            <w:tcW w:w="2085" w:type="dxa"/>
            <w:shd w:val="clear" w:color="auto" w:fill="F2F2F2"/>
          </w:tcPr>
          <w:p w14:paraId="1B3AE1F5" w14:textId="78A3B4B0" w:rsidR="0016494F" w:rsidRPr="00B407BA" w:rsidRDefault="001D5CEB" w:rsidP="0016494F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13.04.2023</w:t>
            </w:r>
          </w:p>
        </w:tc>
      </w:tr>
      <w:tr w:rsidR="001D5CEB" w:rsidRPr="008A5948" w14:paraId="51DA8562" w14:textId="77777777" w:rsidTr="00A542EC">
        <w:tc>
          <w:tcPr>
            <w:tcW w:w="546" w:type="dxa"/>
          </w:tcPr>
          <w:p w14:paraId="4B28BBBE" w14:textId="2BB54234" w:rsidR="001D5CEB" w:rsidRPr="00B70BF5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B2</w:t>
            </w:r>
          </w:p>
        </w:tc>
        <w:tc>
          <w:tcPr>
            <w:tcW w:w="5084" w:type="dxa"/>
          </w:tcPr>
          <w:p w14:paraId="6DF34B6B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sz w:val="22"/>
                <w:szCs w:val="22"/>
              </w:rPr>
            </w:pPr>
            <w:r w:rsidRPr="00F90CEA">
              <w:rPr>
                <w:color w:val="7030A0"/>
                <w:sz w:val="22"/>
                <w:szCs w:val="22"/>
              </w:rPr>
              <w:t>Teamaufgabe 2</w:t>
            </w:r>
            <w:r w:rsidRPr="008A5948">
              <w:rPr>
                <w:sz w:val="22"/>
                <w:szCs w:val="22"/>
              </w:rPr>
              <w:t>:</w:t>
            </w:r>
          </w:p>
          <w:p w14:paraId="3480974E" w14:textId="29A14B26" w:rsidR="001D5CEB" w:rsidRPr="008A5948" w:rsidRDefault="001D5CEB">
            <w:pPr>
              <w:pStyle w:val="Heading2"/>
              <w:numPr>
                <w:ilvl w:val="0"/>
                <w:numId w:val="5"/>
              </w:numPr>
              <w:spacing w:before="0" w:after="0"/>
              <w:ind w:left="397" w:hanging="284"/>
              <w:rPr>
                <w:b w:val="0"/>
                <w:sz w:val="22"/>
                <w:szCs w:val="22"/>
              </w:rPr>
            </w:pPr>
            <w:r w:rsidRPr="008A5948">
              <w:rPr>
                <w:b w:val="0"/>
                <w:sz w:val="22"/>
                <w:szCs w:val="22"/>
              </w:rPr>
              <w:t>Abgabe: Testvorschrift und Testfälle</w:t>
            </w:r>
          </w:p>
        </w:tc>
        <w:tc>
          <w:tcPr>
            <w:tcW w:w="1607" w:type="dxa"/>
            <w:shd w:val="clear" w:color="auto" w:fill="F2F2F2"/>
          </w:tcPr>
          <w:p w14:paraId="4439554A" w14:textId="762DC633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6689DC6F" w14:textId="560B6AFD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  <w:tr w:rsidR="001D5CEB" w:rsidRPr="008A5948" w14:paraId="51A613FE" w14:textId="77777777" w:rsidTr="00A542EC">
        <w:tc>
          <w:tcPr>
            <w:tcW w:w="546" w:type="dxa"/>
          </w:tcPr>
          <w:p w14:paraId="1A69CBFF" w14:textId="77777777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C2</w:t>
            </w:r>
          </w:p>
        </w:tc>
        <w:tc>
          <w:tcPr>
            <w:tcW w:w="5084" w:type="dxa"/>
          </w:tcPr>
          <w:p w14:paraId="5AD9EB72" w14:textId="77777777" w:rsidR="001D5CEB" w:rsidRPr="00885DBC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rPr>
                <w:color w:val="7030A0"/>
                <w:sz w:val="22"/>
                <w:szCs w:val="22"/>
              </w:rPr>
            </w:pPr>
            <w:r w:rsidRPr="00885DBC">
              <w:rPr>
                <w:color w:val="7030A0"/>
                <w:sz w:val="22"/>
                <w:szCs w:val="22"/>
              </w:rPr>
              <w:t>Einzelaufgabe 4:</w:t>
            </w:r>
          </w:p>
          <w:p w14:paraId="74B7465F" w14:textId="77777777" w:rsidR="001D5CEB" w:rsidRPr="00885DBC" w:rsidRDefault="001D5CEB">
            <w:pPr>
              <w:pStyle w:val="Heading2"/>
              <w:numPr>
                <w:ilvl w:val="0"/>
                <w:numId w:val="5"/>
              </w:numPr>
              <w:spacing w:before="0" w:after="0"/>
            </w:pPr>
            <w:r w:rsidRPr="008A5948">
              <w:rPr>
                <w:b w:val="0"/>
                <w:sz w:val="22"/>
                <w:szCs w:val="22"/>
              </w:rPr>
              <w:t xml:space="preserve">Abgabe: </w:t>
            </w:r>
            <w:r>
              <w:rPr>
                <w:b w:val="0"/>
                <w:sz w:val="22"/>
                <w:szCs w:val="22"/>
              </w:rPr>
              <w:t>Ausgefüllter Systemtest</w:t>
            </w:r>
            <w:r w:rsidRPr="008A5948">
              <w:rPr>
                <w:b w:val="0"/>
                <w:sz w:val="22"/>
                <w:szCs w:val="22"/>
              </w:rPr>
              <w:t xml:space="preserve"> </w:t>
            </w:r>
          </w:p>
          <w:p w14:paraId="0603C129" w14:textId="136645BC" w:rsidR="001D5CEB" w:rsidRPr="008A5948" w:rsidRDefault="001D5CEB" w:rsidP="001D5CEB">
            <w:pPr>
              <w:pStyle w:val="Heading2"/>
              <w:numPr>
                <w:ilvl w:val="0"/>
                <w:numId w:val="0"/>
              </w:numPr>
              <w:spacing w:before="0" w:after="0"/>
              <w:ind w:left="17"/>
            </w:pPr>
          </w:p>
        </w:tc>
        <w:tc>
          <w:tcPr>
            <w:tcW w:w="1607" w:type="dxa"/>
            <w:shd w:val="clear" w:color="auto" w:fill="F2F2F2"/>
          </w:tcPr>
          <w:p w14:paraId="5915EF86" w14:textId="03BFC201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  <w:tc>
          <w:tcPr>
            <w:tcW w:w="2085" w:type="dxa"/>
            <w:shd w:val="clear" w:color="auto" w:fill="F2F2F2"/>
          </w:tcPr>
          <w:p w14:paraId="3992D946" w14:textId="3EF65CCB" w:rsidR="001D5CEB" w:rsidRPr="00B407BA" w:rsidRDefault="001D5CEB" w:rsidP="001D5CEB">
            <w:pPr>
              <w:pStyle w:val="Heading2"/>
              <w:numPr>
                <w:ilvl w:val="0"/>
                <w:numId w:val="0"/>
              </w:num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18.04.2023</w:t>
            </w:r>
          </w:p>
        </w:tc>
      </w:tr>
    </w:tbl>
    <w:p w14:paraId="09522691" w14:textId="77777777" w:rsidR="0016494F" w:rsidRDefault="0016494F">
      <w:pPr>
        <w:spacing w:before="0" w:after="0"/>
        <w:rPr>
          <w:b/>
          <w:sz w:val="28"/>
        </w:rPr>
      </w:pPr>
    </w:p>
    <w:p w14:paraId="271D0CBF" w14:textId="66F0F210" w:rsidR="009A4E69" w:rsidRPr="00FD1BA9" w:rsidRDefault="00A542EC" w:rsidP="00FD1BA9">
      <w:pPr>
        <w:spacing w:before="0" w:after="0"/>
        <w:rPr>
          <w:b/>
          <w:sz w:val="28"/>
        </w:rPr>
      </w:pPr>
      <w:r>
        <w:br w:type="page"/>
      </w:r>
    </w:p>
    <w:p w14:paraId="207ED17B" w14:textId="77777777" w:rsidR="009A4E69" w:rsidRDefault="009A4E69" w:rsidP="00240570">
      <w:pPr>
        <w:pStyle w:val="BodyText"/>
      </w:pPr>
    </w:p>
    <w:p w14:paraId="59D3974E" w14:textId="6A3C12F0" w:rsidR="007E2BCE" w:rsidRDefault="007E2BCE" w:rsidP="000A3F28">
      <w:pPr>
        <w:pStyle w:val="Heading1"/>
      </w:pPr>
      <w:r>
        <w:t>Testvorschrift (</w:t>
      </w:r>
      <w:r w:rsidR="009A4E69" w:rsidRPr="009A4E69">
        <w:rPr>
          <w:color w:val="7030A0"/>
        </w:rPr>
        <w:t xml:space="preserve">LB2 Meilenstein B2: </w:t>
      </w:r>
      <w:r w:rsidRPr="009A4E69">
        <w:rPr>
          <w:color w:val="7030A0"/>
        </w:rPr>
        <w:t>Teamaufgabe 2</w:t>
      </w:r>
      <w:r>
        <w:t>)</w:t>
      </w:r>
    </w:p>
    <w:p w14:paraId="25606B79" w14:textId="77777777" w:rsidR="007E2BCE" w:rsidRDefault="007E2BCE" w:rsidP="007E2BCE">
      <w:pPr>
        <w:pStyle w:val="BodyText"/>
      </w:pPr>
    </w:p>
    <w:p w14:paraId="7E417200" w14:textId="77777777" w:rsidR="002B2040" w:rsidRDefault="002B2040" w:rsidP="002B2040">
      <w:pPr>
        <w:pStyle w:val="Heading2"/>
      </w:pPr>
      <w:bookmarkStart w:id="0" w:name="_Toc276541753"/>
      <w:r w:rsidRPr="00BE7CC6">
        <w:t>Ziel des Tests</w:t>
      </w:r>
      <w:bookmarkEnd w:id="0"/>
    </w:p>
    <w:p w14:paraId="5082EE5E" w14:textId="10FA89D7" w:rsidR="002B2040" w:rsidRDefault="001668D9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</w:t>
      </w:r>
      <w:r w:rsidR="002B2040" w:rsidRPr="00FD1BA9">
        <w:rPr>
          <w:rFonts w:ascii="Arial" w:hAnsi="Arial" w:cs="Arial"/>
          <w:lang w:eastAsia="de-DE"/>
        </w:rPr>
        <w:t xml:space="preserve"> Maschine im Inventar </w:t>
      </w:r>
      <w:r w:rsidRPr="00FD1BA9">
        <w:rPr>
          <w:rFonts w:ascii="Arial" w:hAnsi="Arial" w:cs="Arial"/>
          <w:lang w:eastAsia="de-DE"/>
        </w:rPr>
        <w:t>ist</w:t>
      </w:r>
      <w:r w:rsidR="002B2040" w:rsidRPr="00FD1BA9">
        <w:rPr>
          <w:rFonts w:ascii="Arial" w:hAnsi="Arial" w:cs="Arial"/>
          <w:lang w:eastAsia="de-DE"/>
        </w:rPr>
        <w:t xml:space="preserve"> erreichbar</w:t>
      </w:r>
    </w:p>
    <w:p w14:paraId="616441BD" w14:textId="57A45202" w:rsidR="007E61DB" w:rsidRP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Carl:</w:t>
      </w:r>
    </w:p>
    <w:p w14:paraId="4C5AE879" w14:textId="3663F993" w:rsidR="002B2040" w:rsidRDefault="002B2040">
      <w:pPr>
        <w:pStyle w:val="ListParagraph"/>
        <w:numPr>
          <w:ilvl w:val="0"/>
          <w:numId w:val="8"/>
        </w:numPr>
        <w:spacing w:before="60" w:after="60"/>
        <w:rPr>
          <w:rFonts w:ascii="Arial" w:hAnsi="Arial" w:cs="Arial"/>
          <w:lang w:eastAsia="de-DE"/>
        </w:rPr>
      </w:pPr>
      <w:r w:rsidRPr="00FD1BA9">
        <w:rPr>
          <w:rFonts w:ascii="Arial" w:hAnsi="Arial" w:cs="Arial"/>
          <w:lang w:eastAsia="de-DE"/>
        </w:rPr>
        <w:t>Die Software wurde auf de</w:t>
      </w:r>
      <w:r w:rsidR="001668D9" w:rsidRPr="00FD1BA9">
        <w:rPr>
          <w:rFonts w:ascii="Arial" w:hAnsi="Arial" w:cs="Arial"/>
          <w:lang w:eastAsia="de-DE"/>
        </w:rPr>
        <w:t>r</w:t>
      </w:r>
      <w:r w:rsidRPr="00FD1BA9">
        <w:rPr>
          <w:rFonts w:ascii="Arial" w:hAnsi="Arial" w:cs="Arial"/>
          <w:lang w:eastAsia="de-DE"/>
        </w:rPr>
        <w:t xml:space="preserve"> Maschine installiert</w:t>
      </w:r>
    </w:p>
    <w:p w14:paraId="34C7B20F" w14:textId="202796FB" w:rsidR="007E61DB" w:rsidRDefault="007E61DB" w:rsidP="007E61DB">
      <w:pPr>
        <w:ind w:left="360"/>
        <w:rPr>
          <w:rFonts w:cs="Arial"/>
          <w:lang w:eastAsia="de-DE"/>
        </w:rPr>
      </w:pPr>
      <w:r>
        <w:rPr>
          <w:rFonts w:cs="Arial"/>
          <w:lang w:eastAsia="de-DE"/>
        </w:rPr>
        <w:t>Luca:</w:t>
      </w:r>
    </w:p>
    <w:p w14:paraId="589B69FF" w14:textId="624C6CFA" w:rsidR="007E61DB" w:rsidRPr="007E61DB" w:rsidRDefault="007E61DB">
      <w:pPr>
        <w:pStyle w:val="ListParagraph"/>
        <w:numPr>
          <w:ilvl w:val="0"/>
          <w:numId w:val="11"/>
        </w:numPr>
        <w:rPr>
          <w:rFonts w:ascii="Arial" w:hAnsi="Arial" w:cs="Arial"/>
          <w:color w:val="000000" w:themeColor="text1"/>
          <w:lang w:eastAsia="de-DE"/>
        </w:rPr>
      </w:pPr>
      <w:r w:rsidRPr="007E61DB">
        <w:rPr>
          <w:rFonts w:ascii="Arial" w:hAnsi="Arial" w:cs="Arial"/>
          <w:color w:val="000000" w:themeColor="text1"/>
          <w:lang w:eastAsia="de-DE"/>
        </w:rPr>
        <w:t>PowerShell-Skript ausgeführt</w:t>
      </w:r>
    </w:p>
    <w:p w14:paraId="49FF7B31" w14:textId="77777777" w:rsidR="002B2040" w:rsidRPr="00927F21" w:rsidRDefault="002B2040" w:rsidP="002B2040">
      <w:pPr>
        <w:pStyle w:val="ListParagraph"/>
        <w:rPr>
          <w:lang w:eastAsia="de-DE"/>
        </w:rPr>
      </w:pPr>
    </w:p>
    <w:p w14:paraId="6925E7FB" w14:textId="77777777" w:rsidR="002B2040" w:rsidRDefault="002B2040" w:rsidP="002B2040">
      <w:pPr>
        <w:pStyle w:val="Heading2"/>
      </w:pPr>
      <w:bookmarkStart w:id="1" w:name="_Toc276541754"/>
      <w:r w:rsidRPr="00BE7CC6">
        <w:t>Art des Tests</w:t>
      </w:r>
      <w:bookmarkEnd w:id="1"/>
    </w:p>
    <w:p w14:paraId="6E417893" w14:textId="529F0B35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Blackbox-Test</w:t>
      </w:r>
    </w:p>
    <w:p w14:paraId="60BB8AEC" w14:textId="77777777" w:rsidR="002B2040" w:rsidRDefault="002B2040" w:rsidP="002B2040">
      <w:pPr>
        <w:pStyle w:val="Heading2"/>
      </w:pPr>
      <w:bookmarkStart w:id="2" w:name="_Toc276541755"/>
      <w:r w:rsidRPr="00BE7CC6">
        <w:t>Verwendete Hilfsmittel</w:t>
      </w:r>
      <w:bookmarkEnd w:id="2"/>
    </w:p>
    <w:p w14:paraId="15CD72C1" w14:textId="3A5E65E3" w:rsidR="002B2040" w:rsidRPr="00FD1BA9" w:rsidRDefault="002B2040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>Testumgebung mit einer Linux-Maschine und einer Windows 11 VM</w:t>
      </w:r>
    </w:p>
    <w:p w14:paraId="05B802A0" w14:textId="77777777" w:rsidR="002B2040" w:rsidRDefault="002B2040" w:rsidP="002B2040">
      <w:pPr>
        <w:pStyle w:val="Heading2"/>
      </w:pPr>
      <w:bookmarkStart w:id="3" w:name="_Toc276541757"/>
      <w:r w:rsidRPr="00BE7CC6">
        <w:t>Anforderung an das Testobjekt</w:t>
      </w:r>
      <w:bookmarkEnd w:id="3"/>
    </w:p>
    <w:p w14:paraId="7F49638D" w14:textId="52DE51B9" w:rsidR="002B2040" w:rsidRPr="00FD1BA9" w:rsidRDefault="00FD1BA9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Linux-Maschine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1F0CE8A3" w14:textId="47970EBA" w:rsidR="00FD1BA9" w:rsidRPr="00FD1BA9" w:rsidRDefault="00FD1BA9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 xml:space="preserve">Die Windows 11 VM muss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OpenSSH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aktiviert haben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Ansible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, Python und </w:t>
      </w:r>
      <w:proofErr w:type="spellStart"/>
      <w:r w:rsidRPr="00FD1BA9">
        <w:rPr>
          <w:rFonts w:ascii="Arial" w:hAnsi="Arial" w:cs="Arial"/>
          <w:color w:val="000000" w:themeColor="text1"/>
          <w:lang w:eastAsia="de-DE"/>
        </w:rPr>
        <w:t>Chocolatey</w:t>
      </w:r>
      <w:proofErr w:type="spellEnd"/>
      <w:r w:rsidRPr="00FD1BA9">
        <w:rPr>
          <w:rFonts w:ascii="Arial" w:hAnsi="Arial" w:cs="Arial"/>
          <w:color w:val="000000" w:themeColor="text1"/>
          <w:lang w:eastAsia="de-DE"/>
        </w:rPr>
        <w:t xml:space="preserve"> installiert haben</w:t>
      </w:r>
    </w:p>
    <w:p w14:paraId="3D7D179A" w14:textId="77777777" w:rsidR="002B2040" w:rsidRDefault="002B2040" w:rsidP="002B2040">
      <w:pPr>
        <w:pStyle w:val="Heading2"/>
      </w:pPr>
      <w:bookmarkStart w:id="4" w:name="_Toc276541756"/>
      <w:r w:rsidRPr="00BE7CC6">
        <w:t>Testvorg</w:t>
      </w:r>
      <w:bookmarkEnd w:id="4"/>
      <w:r>
        <w:t>aben</w:t>
      </w:r>
    </w:p>
    <w:p w14:paraId="02FF40B2" w14:textId="355480D0" w:rsidR="002B2040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Erreichbarkeit der Maschine wird mit </w:t>
      </w:r>
      <w:proofErr w:type="spellStart"/>
      <w:r w:rsidRPr="00FD1BA9">
        <w:rPr>
          <w:color w:val="000000" w:themeColor="text1"/>
          <w:lang w:eastAsia="de-DE"/>
        </w:rPr>
        <w:t>win_ping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5283F172" w14:textId="77777777" w:rsidR="001668D9" w:rsidRDefault="001668D9" w:rsidP="002B2040">
      <w:pPr>
        <w:rPr>
          <w:color w:val="4F81BD" w:themeColor="accent1"/>
          <w:lang w:eastAsia="de-DE"/>
        </w:rPr>
      </w:pPr>
    </w:p>
    <w:p w14:paraId="35B423D9" w14:textId="2014A076" w:rsidR="001668D9" w:rsidRPr="001668D9" w:rsidRDefault="001668D9" w:rsidP="001668D9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0"/>
          <w:lang w:val="en-CH" w:eastAsia="en-GB"/>
        </w:rPr>
      </w:pPr>
      <w:r w:rsidRPr="001668D9">
        <w:rPr>
          <w:rFonts w:ascii="Menlo" w:hAnsi="Menlo" w:cs="Menlo"/>
          <w:color w:val="00193A"/>
          <w:sz w:val="20"/>
          <w:lang w:val="en-CH" w:eastAsia="en-GB"/>
        </w:rPr>
        <w:t>ansible win -m win_ping -i hosts</w:t>
      </w:r>
    </w:p>
    <w:p w14:paraId="27680340" w14:textId="4C56AE43" w:rsidR="007E61DB" w:rsidRDefault="007E61DB" w:rsidP="002B2040">
      <w:pPr>
        <w:rPr>
          <w:color w:val="000000" w:themeColor="text1"/>
          <w:lang w:eastAsia="de-DE"/>
        </w:rPr>
      </w:pPr>
      <w:r>
        <w:rPr>
          <w:color w:val="000000" w:themeColor="text1"/>
          <w:lang w:eastAsia="de-DE"/>
        </w:rPr>
        <w:t>Carl:</w:t>
      </w:r>
    </w:p>
    <w:p w14:paraId="6973EA15" w14:textId="28FDB07A" w:rsidR="001668D9" w:rsidRPr="00FD1BA9" w:rsidRDefault="001668D9" w:rsidP="002B2040">
      <w:pPr>
        <w:rPr>
          <w:color w:val="000000" w:themeColor="text1"/>
          <w:lang w:eastAsia="de-DE"/>
        </w:rPr>
      </w:pPr>
      <w:r w:rsidRPr="00FD1BA9">
        <w:rPr>
          <w:color w:val="000000" w:themeColor="text1"/>
          <w:lang w:eastAsia="de-DE"/>
        </w:rPr>
        <w:t xml:space="preserve">Die </w:t>
      </w:r>
      <w:r w:rsidR="00FD1BA9" w:rsidRPr="00FD1BA9">
        <w:rPr>
          <w:color w:val="000000" w:themeColor="text1"/>
          <w:lang w:eastAsia="de-DE"/>
        </w:rPr>
        <w:t>Software,</w:t>
      </w:r>
      <w:r w:rsidRPr="00FD1BA9">
        <w:rPr>
          <w:color w:val="000000" w:themeColor="text1"/>
          <w:lang w:eastAsia="de-DE"/>
        </w:rPr>
        <w:t xml:space="preserve"> die installiert ist</w:t>
      </w:r>
      <w:r w:rsidR="00FD1BA9" w:rsidRPr="00FD1BA9">
        <w:rPr>
          <w:color w:val="000000" w:themeColor="text1"/>
          <w:lang w:eastAsia="de-DE"/>
        </w:rPr>
        <w:t>,</w:t>
      </w:r>
      <w:r w:rsidRPr="00FD1BA9">
        <w:rPr>
          <w:color w:val="000000" w:themeColor="text1"/>
          <w:lang w:eastAsia="de-DE"/>
        </w:rPr>
        <w:t xml:space="preserve"> wird mit </w:t>
      </w:r>
      <w:proofErr w:type="spellStart"/>
      <w:r w:rsidRPr="00FD1BA9">
        <w:rPr>
          <w:color w:val="000000" w:themeColor="text1"/>
          <w:lang w:eastAsia="de-DE"/>
        </w:rPr>
        <w:t>choco</w:t>
      </w:r>
      <w:proofErr w:type="spellEnd"/>
      <w:r w:rsidRPr="00FD1BA9">
        <w:rPr>
          <w:color w:val="000000" w:themeColor="text1"/>
          <w:lang w:eastAsia="de-DE"/>
        </w:rPr>
        <w:t xml:space="preserve"> </w:t>
      </w:r>
      <w:proofErr w:type="spellStart"/>
      <w:r w:rsidRPr="00FD1BA9">
        <w:rPr>
          <w:color w:val="000000" w:themeColor="text1"/>
          <w:lang w:eastAsia="de-DE"/>
        </w:rPr>
        <w:t>list</w:t>
      </w:r>
      <w:proofErr w:type="spellEnd"/>
      <w:r w:rsidRPr="00FD1BA9">
        <w:rPr>
          <w:color w:val="000000" w:themeColor="text1"/>
          <w:lang w:eastAsia="de-DE"/>
        </w:rPr>
        <w:t xml:space="preserve"> getestet:</w:t>
      </w:r>
    </w:p>
    <w:p w14:paraId="1928E6E5" w14:textId="77777777" w:rsidR="00FD1BA9" w:rsidRDefault="00FD1BA9" w:rsidP="002B2040">
      <w:pPr>
        <w:rPr>
          <w:color w:val="4F81BD" w:themeColor="accent1"/>
          <w:lang w:eastAsia="de-DE"/>
        </w:rPr>
      </w:pPr>
    </w:p>
    <w:p w14:paraId="46152338" w14:textId="2B8363BC" w:rsidR="007E61DB" w:rsidRDefault="00FD1BA9" w:rsidP="007E61DB">
      <w:pPr>
        <w:shd w:val="clear" w:color="auto" w:fill="EAEE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384"/>
        <w:rPr>
          <w:rFonts w:ascii="Menlo" w:hAnsi="Menlo" w:cs="Menlo"/>
          <w:color w:val="00193A"/>
          <w:sz w:val="21"/>
          <w:szCs w:val="16"/>
          <w:lang w:val="en-CH" w:eastAsia="en-GB"/>
        </w:rPr>
      </w:pPr>
      <w:r w:rsidRPr="00FD1BA9">
        <w:rPr>
          <w:rFonts w:ascii="Menlo" w:hAnsi="Menlo" w:cs="Menlo"/>
          <w:color w:val="00193A"/>
          <w:sz w:val="21"/>
          <w:szCs w:val="16"/>
          <w:lang w:val="en-CH" w:eastAsia="en-GB"/>
        </w:rPr>
        <w:t xml:space="preserve">choco list --localonly  </w:t>
      </w:r>
    </w:p>
    <w:p w14:paraId="1E700D5C" w14:textId="4B0B2EB9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Luca:</w:t>
      </w:r>
    </w:p>
    <w:p w14:paraId="7CE26876" w14:textId="3C1FA926" w:rsidR="007E61DB" w:rsidRPr="007E61DB" w:rsidRDefault="007E61DB" w:rsidP="007E61DB">
      <w:pPr>
        <w:rPr>
          <w:color w:val="000000" w:themeColor="text1"/>
          <w:lang w:eastAsia="de-DE"/>
        </w:rPr>
      </w:pPr>
      <w:r w:rsidRPr="007E61DB">
        <w:rPr>
          <w:color w:val="000000" w:themeColor="text1"/>
          <w:lang w:eastAsia="de-DE"/>
        </w:rPr>
        <w:t>PowerShell-Skript wurde erfolgreich ausgeführt</w:t>
      </w:r>
    </w:p>
    <w:p w14:paraId="1BAC86C3" w14:textId="77777777" w:rsidR="007E61DB" w:rsidRDefault="007E61DB" w:rsidP="007E61DB">
      <w:pPr>
        <w:pStyle w:val="Heading2"/>
        <w:numPr>
          <w:ilvl w:val="0"/>
          <w:numId w:val="0"/>
        </w:numPr>
        <w:ind w:left="576"/>
      </w:pPr>
      <w:bookmarkStart w:id="5" w:name="_Toc276541758"/>
    </w:p>
    <w:p w14:paraId="1561A6A9" w14:textId="34682DA9" w:rsidR="002B2040" w:rsidRDefault="002B2040" w:rsidP="002B2040">
      <w:pPr>
        <w:pStyle w:val="Heading2"/>
      </w:pPr>
      <w:r w:rsidRPr="00BE7CC6">
        <w:t>Abbruchkriterien</w:t>
      </w:r>
      <w:bookmarkEnd w:id="5"/>
    </w:p>
    <w:p w14:paraId="5E436B80" w14:textId="24BE7B5D" w:rsidR="002B2040" w:rsidRPr="00FD1BA9" w:rsidRDefault="00FD1BA9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Host ist nicht erreichbar (ping fail)</w:t>
      </w:r>
    </w:p>
    <w:p w14:paraId="29A0EB80" w14:textId="4BE57253" w:rsidR="00FD1BA9" w:rsidRDefault="00FD1BA9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eastAsia="de-DE"/>
        </w:rPr>
      </w:pPr>
      <w:r w:rsidRPr="00FD1BA9">
        <w:rPr>
          <w:rFonts w:ascii="Arial" w:hAnsi="Arial" w:cs="Arial"/>
          <w:color w:val="000000" w:themeColor="text1"/>
          <w:lang w:eastAsia="de-DE"/>
        </w:rPr>
        <w:t>Software wurde nicht korrekt installiert (vorgegebene Software im Skript stimmt nicht mit der installierten Software überein)</w:t>
      </w:r>
    </w:p>
    <w:p w14:paraId="0E7B4D21" w14:textId="75C70813" w:rsidR="007E61DB" w:rsidRPr="00FD1BA9" w:rsidRDefault="007E61DB"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lang w:eastAsia="de-DE"/>
        </w:rPr>
      </w:pPr>
      <w:r>
        <w:rPr>
          <w:rFonts w:ascii="Arial" w:hAnsi="Arial" w:cs="Arial"/>
          <w:color w:val="000000" w:themeColor="text1"/>
          <w:lang w:eastAsia="de-DE"/>
        </w:rPr>
        <w:t>PowerShell-Skript failt</w:t>
      </w:r>
    </w:p>
    <w:p w14:paraId="223E9CF2" w14:textId="77777777" w:rsidR="00B372A5" w:rsidRDefault="00B372A5" w:rsidP="007E2BCE">
      <w:pPr>
        <w:pStyle w:val="BodyText"/>
      </w:pPr>
    </w:p>
    <w:p w14:paraId="5F95B367" w14:textId="203AC92A" w:rsidR="00B372A5" w:rsidRDefault="00B372A5" w:rsidP="000A3F28">
      <w:pPr>
        <w:pStyle w:val="Heading1"/>
      </w:pPr>
      <w:r>
        <w:t>Testprotokoll (</w:t>
      </w:r>
      <w:r w:rsidR="00021A85" w:rsidRPr="009A4E69">
        <w:rPr>
          <w:color w:val="7030A0"/>
        </w:rPr>
        <w:t xml:space="preserve">LB2 Meilenstein </w:t>
      </w:r>
      <w:r w:rsidR="00021A85">
        <w:rPr>
          <w:color w:val="7030A0"/>
        </w:rPr>
        <w:t>C</w:t>
      </w:r>
      <w:r w:rsidR="00021A85" w:rsidRPr="009A4E69">
        <w:rPr>
          <w:color w:val="7030A0"/>
        </w:rPr>
        <w:t xml:space="preserve">2: </w:t>
      </w:r>
      <w:r w:rsidR="00C70E34">
        <w:rPr>
          <w:color w:val="7030A0"/>
        </w:rPr>
        <w:t>individuelle A</w:t>
      </w:r>
      <w:r w:rsidR="00021A85" w:rsidRPr="009A4E69">
        <w:rPr>
          <w:color w:val="7030A0"/>
        </w:rPr>
        <w:t xml:space="preserve">ufgabe </w:t>
      </w:r>
      <w:r w:rsidR="00021A85">
        <w:rPr>
          <w:color w:val="7030A0"/>
        </w:rPr>
        <w:t>4</w:t>
      </w:r>
      <w:r>
        <w:t>)</w:t>
      </w:r>
    </w:p>
    <w:p w14:paraId="0D106205" w14:textId="77777777" w:rsidR="00B372A5" w:rsidRDefault="00B372A5" w:rsidP="00B372A5">
      <w:pPr>
        <w:pStyle w:val="BodyText"/>
      </w:pPr>
    </w:p>
    <w:p w14:paraId="4AFF65BB" w14:textId="77777777" w:rsidR="007E61DB" w:rsidRPr="00F20189" w:rsidRDefault="007E61DB" w:rsidP="007E61DB">
      <w:pPr>
        <w:pStyle w:val="Heading1"/>
        <w:numPr>
          <w:ilvl w:val="0"/>
          <w:numId w:val="0"/>
        </w:numPr>
      </w:pPr>
      <w:bookmarkStart w:id="6" w:name="_Toc441971807"/>
      <w:bookmarkStart w:id="7" w:name="_Toc276541760"/>
      <w:r w:rsidRPr="00F20189">
        <w:t>Testprotokoll</w:t>
      </w:r>
      <w:r>
        <w:t xml:space="preserve"> -</w:t>
      </w:r>
      <w:r w:rsidRPr="00F20189">
        <w:t xml:space="preserve"> </w:t>
      </w:r>
      <w:r>
        <w:t>Testvalidierung</w:t>
      </w:r>
      <w:r w:rsidRPr="00F20189">
        <w:t xml:space="preserve"> </w:t>
      </w:r>
      <w:bookmarkEnd w:id="6"/>
      <w:bookmarkEnd w:id="7"/>
    </w:p>
    <w:p w14:paraId="42EEA168" w14:textId="77777777" w:rsidR="007E61DB" w:rsidRPr="00F20189" w:rsidRDefault="007E61DB" w:rsidP="007E61DB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7E61DB" w:rsidRPr="00F20189" w14:paraId="7D504C7A" w14:textId="77777777" w:rsidTr="00720627">
        <w:tc>
          <w:tcPr>
            <w:tcW w:w="4068" w:type="dxa"/>
          </w:tcPr>
          <w:p w14:paraId="57B2F0E4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06D03A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7E61DB" w:rsidRPr="00F20189" w14:paraId="459F8DBE" w14:textId="77777777" w:rsidTr="00720627">
        <w:tc>
          <w:tcPr>
            <w:tcW w:w="4068" w:type="dxa"/>
          </w:tcPr>
          <w:p w14:paraId="0C92EE4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7BCB699C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7E61DB" w:rsidRPr="00F20189" w14:paraId="04CEBE45" w14:textId="77777777" w:rsidTr="00720627">
        <w:tc>
          <w:tcPr>
            <w:tcW w:w="4068" w:type="dxa"/>
          </w:tcPr>
          <w:p w14:paraId="150D8678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2EC7845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7E61DB" w:rsidRPr="00F20189" w14:paraId="1E0FEB57" w14:textId="77777777" w:rsidTr="00720627">
        <w:tc>
          <w:tcPr>
            <w:tcW w:w="4068" w:type="dxa"/>
          </w:tcPr>
          <w:p w14:paraId="0A66105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088CD68F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7E61DB" w:rsidRPr="00F20189" w14:paraId="224690F9" w14:textId="77777777" w:rsidTr="00720627">
        <w:tc>
          <w:tcPr>
            <w:tcW w:w="4068" w:type="dxa"/>
          </w:tcPr>
          <w:p w14:paraId="63C435B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794D3711" w14:textId="77777777" w:rsidR="007E61DB" w:rsidRPr="00F20189" w:rsidRDefault="007E61DB" w:rsidP="00720627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 xml:space="preserve">Carl Otto </w:t>
            </w:r>
            <w:proofErr w:type="spellStart"/>
            <w:r>
              <w:rPr>
                <w:i/>
                <w:iCs/>
              </w:rPr>
              <w:t>Strömstedt</w:t>
            </w:r>
            <w:proofErr w:type="spellEnd"/>
          </w:p>
        </w:tc>
      </w:tr>
      <w:tr w:rsidR="007E61DB" w:rsidRPr="00F20189" w14:paraId="50B32C57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4556F" w14:textId="77777777" w:rsidR="007E61DB" w:rsidRPr="00F20189" w:rsidRDefault="007E61DB" w:rsidP="00720627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5ABE46E9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>17.03.2023</w:t>
            </w:r>
          </w:p>
        </w:tc>
      </w:tr>
      <w:tr w:rsidR="007E61DB" w:rsidRPr="00F20189" w14:paraId="46E06765" w14:textId="77777777" w:rsidTr="0072062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8DB54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42C2D133" w14:textId="77777777" w:rsidR="007E61DB" w:rsidRPr="00087F2A" w:rsidRDefault="007E61DB" w:rsidP="00720627">
            <w:pPr>
              <w:spacing w:before="40" w:after="40"/>
              <w:rPr>
                <w:highlight w:val="yellow"/>
              </w:rPr>
            </w:pPr>
            <w:r>
              <w:rPr>
                <w:highlight w:val="yellow"/>
              </w:rPr>
              <w:t xml:space="preserve">Carl Otto </w:t>
            </w:r>
            <w:proofErr w:type="spellStart"/>
            <w:r>
              <w:rPr>
                <w:highlight w:val="yellow"/>
              </w:rPr>
              <w:t>Strömstedt</w:t>
            </w:r>
            <w:proofErr w:type="spellEnd"/>
          </w:p>
        </w:tc>
      </w:tr>
    </w:tbl>
    <w:p w14:paraId="29EB6DAD" w14:textId="77777777" w:rsidR="007E61DB" w:rsidRPr="00F20189" w:rsidRDefault="007E61DB" w:rsidP="007E61DB"/>
    <w:p w14:paraId="47DB5379" w14:textId="77777777" w:rsidR="007E61DB" w:rsidRPr="00AC7E40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</w:pPr>
      <w:bookmarkStart w:id="8" w:name="_Toc276541762"/>
      <w:bookmarkStart w:id="9" w:name="_Toc441971811"/>
      <w:r>
        <w:t>Testgruppe &lt;&lt;A&gt;&gt;</w:t>
      </w:r>
      <w:bookmarkEnd w:id="8"/>
    </w:p>
    <w:tbl>
      <w:tblPr>
        <w:tblW w:w="955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83"/>
        <w:gridCol w:w="2835"/>
        <w:gridCol w:w="2835"/>
        <w:gridCol w:w="2976"/>
        <w:gridCol w:w="426"/>
      </w:tblGrid>
      <w:tr w:rsidR="007E61DB" w:rsidRPr="00F20189" w14:paraId="543231E2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E29B1" w14:textId="77777777" w:rsidR="007E61DB" w:rsidRPr="00AC7E40" w:rsidRDefault="007E61DB" w:rsidP="00720627">
            <w:pPr>
              <w:rPr>
                <w:color w:val="008000"/>
              </w:rPr>
            </w:pPr>
            <w:r w:rsidRPr="00AC7E40">
              <w:rPr>
                <w:b/>
                <w:color w:val="008000"/>
              </w:rPr>
              <w:t>Beschreibung</w:t>
            </w:r>
            <w:r>
              <w:rPr>
                <w:b/>
                <w:color w:val="008000"/>
              </w:rPr>
              <w:t xml:space="preserve"> Testgruppe</w:t>
            </w:r>
            <w:r w:rsidRPr="00AC7E40">
              <w:rPr>
                <w:color w:val="008000"/>
              </w:rPr>
              <w:t>:</w:t>
            </w:r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Ansible</w:t>
            </w:r>
            <w:proofErr w:type="spellEnd"/>
            <w:r>
              <w:rPr>
                <w:color w:val="008000"/>
              </w:rPr>
              <w:t xml:space="preserve"> - </w:t>
            </w:r>
            <w:proofErr w:type="spellStart"/>
            <w:r>
              <w:rPr>
                <w:color w:val="008000"/>
              </w:rPr>
              <w:t>Chocolatey</w:t>
            </w:r>
            <w:proofErr w:type="spellEnd"/>
          </w:p>
        </w:tc>
      </w:tr>
      <w:tr w:rsidR="007E61DB" w:rsidRPr="00F20189" w14:paraId="23841C3E" w14:textId="77777777" w:rsidTr="00720627">
        <w:trPr>
          <w:tblHeader/>
        </w:trPr>
        <w:tc>
          <w:tcPr>
            <w:tcW w:w="955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088FD" w14:textId="77777777" w:rsidR="007E61DB" w:rsidRPr="00AC7E40" w:rsidRDefault="007E61DB" w:rsidP="00720627">
            <w:r>
              <w:rPr>
                <w:b/>
                <w:color w:val="008000"/>
              </w:rPr>
              <w:t>Setup</w:t>
            </w:r>
            <w:r w:rsidRPr="00AC7E40">
              <w:rPr>
                <w:color w:val="008000"/>
              </w:rPr>
              <w:t xml:space="preserve">: </w:t>
            </w:r>
            <w:r>
              <w:rPr>
                <w:color w:val="008000"/>
              </w:rPr>
              <w:t xml:space="preserve">VM starten </w:t>
            </w:r>
          </w:p>
        </w:tc>
      </w:tr>
      <w:tr w:rsidR="007E61DB" w:rsidRPr="00F20189" w14:paraId="3C3FEE06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1E3C3132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#</w:t>
            </w:r>
          </w:p>
        </w:tc>
        <w:tc>
          <w:tcPr>
            <w:tcW w:w="2835" w:type="dxa"/>
          </w:tcPr>
          <w:p w14:paraId="06380743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Nötige Eingabe/Aktion</w:t>
            </w:r>
          </w:p>
        </w:tc>
        <w:tc>
          <w:tcPr>
            <w:tcW w:w="2835" w:type="dxa"/>
          </w:tcPr>
          <w:p w14:paraId="2E7B3C6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>Erwartete Ausgabe/Aktion</w:t>
            </w:r>
          </w:p>
        </w:tc>
        <w:tc>
          <w:tcPr>
            <w:tcW w:w="2976" w:type="dxa"/>
            <w:shd w:val="pct10" w:color="auto" w:fill="auto"/>
          </w:tcPr>
          <w:p w14:paraId="48C82111" w14:textId="77777777" w:rsidR="007E61DB" w:rsidRPr="00F20189" w:rsidRDefault="007E61DB" w:rsidP="00720627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Tatsächliche Ausgabe/Aktion </w:t>
            </w:r>
          </w:p>
        </w:tc>
        <w:tc>
          <w:tcPr>
            <w:tcW w:w="426" w:type="dxa"/>
            <w:shd w:val="pct10" w:color="auto" w:fill="auto"/>
          </w:tcPr>
          <w:p w14:paraId="40A95C1F" w14:textId="77777777" w:rsidR="007E61DB" w:rsidRPr="00286A4C" w:rsidRDefault="007E61DB" w:rsidP="00720627">
            <w:pPr>
              <w:spacing w:before="40" w:after="40"/>
              <w:rPr>
                <w:b/>
                <w:bCs/>
                <w:color w:val="008000"/>
                <w:sz w:val="40"/>
                <w:szCs w:val="40"/>
              </w:rPr>
            </w:pPr>
            <w:r w:rsidRPr="00286A4C">
              <w:rPr>
                <w:b/>
                <w:bCs/>
                <w:color w:val="008000"/>
                <w:sz w:val="40"/>
                <w:szCs w:val="40"/>
              </w:rPr>
              <w:sym w:font="Wingdings" w:char="F043"/>
            </w:r>
          </w:p>
        </w:tc>
      </w:tr>
      <w:tr w:rsidR="007E61DB" w:rsidRPr="00F20189" w14:paraId="19C723A1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7B9B3112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2835" w:type="dxa"/>
          </w:tcPr>
          <w:p w14:paraId="0BB67807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Ansible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win_ping</w:t>
            </w:r>
            <w:proofErr w:type="spellEnd"/>
          </w:p>
        </w:tc>
        <w:tc>
          <w:tcPr>
            <w:tcW w:w="2835" w:type="dxa"/>
          </w:tcPr>
          <w:p w14:paraId="72275B0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Ping – Pong</w:t>
            </w:r>
          </w:p>
        </w:tc>
        <w:tc>
          <w:tcPr>
            <w:tcW w:w="2976" w:type="dxa"/>
            <w:shd w:val="pct10" w:color="auto" w:fill="auto"/>
          </w:tcPr>
          <w:p w14:paraId="6ADB8450" w14:textId="77777777" w:rsidR="007E61DB" w:rsidRPr="009247D7" w:rsidRDefault="007E61DB" w:rsidP="00720627">
            <w:pPr>
              <w:spacing w:before="40" w:after="40"/>
              <w:rPr>
                <w:bCs/>
                <w:i/>
              </w:rPr>
            </w:pPr>
            <w:r>
              <w:rPr>
                <w:bCs/>
                <w:i/>
              </w:rPr>
              <w:t>Ping - Pong</w:t>
            </w:r>
          </w:p>
        </w:tc>
        <w:tc>
          <w:tcPr>
            <w:tcW w:w="426" w:type="dxa"/>
            <w:shd w:val="pct10" w:color="auto" w:fill="auto"/>
          </w:tcPr>
          <w:p w14:paraId="026FE595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7E61DB" w:rsidRPr="00F20189" w14:paraId="4EFC9A6A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07AE8833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A2</w:t>
            </w:r>
          </w:p>
        </w:tc>
        <w:tc>
          <w:tcPr>
            <w:tcW w:w="2835" w:type="dxa"/>
          </w:tcPr>
          <w:p w14:paraId="4DABB331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Choco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list</w:t>
            </w:r>
            <w:proofErr w:type="spellEnd"/>
          </w:p>
        </w:tc>
        <w:tc>
          <w:tcPr>
            <w:tcW w:w="2835" w:type="dxa"/>
          </w:tcPr>
          <w:p w14:paraId="4F062E26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Gleiche Software</w:t>
            </w:r>
          </w:p>
        </w:tc>
        <w:tc>
          <w:tcPr>
            <w:tcW w:w="2976" w:type="dxa"/>
            <w:shd w:val="pct10" w:color="auto" w:fill="auto"/>
          </w:tcPr>
          <w:p w14:paraId="3B254F5B" w14:textId="77777777" w:rsidR="007E61DB" w:rsidRPr="005106E5" w:rsidRDefault="007E61DB" w:rsidP="00720627">
            <w:pPr>
              <w:spacing w:before="40" w:after="40"/>
              <w:rPr>
                <w:bCs/>
              </w:rPr>
            </w:pPr>
            <w:r>
              <w:rPr>
                <w:bCs/>
              </w:rPr>
              <w:t>Gleiche Software</w:t>
            </w:r>
          </w:p>
        </w:tc>
        <w:tc>
          <w:tcPr>
            <w:tcW w:w="426" w:type="dxa"/>
            <w:shd w:val="pct10" w:color="auto" w:fill="auto"/>
          </w:tcPr>
          <w:p w14:paraId="216230F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  <w:tr w:rsidR="007E61DB" w:rsidRPr="00F20189" w14:paraId="47A18A32" w14:textId="77777777" w:rsidTr="0072062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83" w:type="dxa"/>
          </w:tcPr>
          <w:p w14:paraId="4BBCC0EE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23423DEF" w14:textId="77777777" w:rsidR="007E61DB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835" w:type="dxa"/>
          </w:tcPr>
          <w:p w14:paraId="3F4EBAA3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2976" w:type="dxa"/>
            <w:shd w:val="pct10" w:color="auto" w:fill="auto"/>
          </w:tcPr>
          <w:p w14:paraId="4A5ADDA0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  <w:tc>
          <w:tcPr>
            <w:tcW w:w="426" w:type="dxa"/>
            <w:shd w:val="pct10" w:color="auto" w:fill="auto"/>
          </w:tcPr>
          <w:p w14:paraId="1AF517DF" w14:textId="77777777" w:rsidR="007E61DB" w:rsidRPr="00F20189" w:rsidRDefault="007E61DB" w:rsidP="00720627">
            <w:pPr>
              <w:spacing w:before="40" w:after="40"/>
              <w:rPr>
                <w:b/>
                <w:bCs/>
              </w:rPr>
            </w:pPr>
          </w:p>
        </w:tc>
      </w:tr>
    </w:tbl>
    <w:p w14:paraId="40BF2042" w14:textId="77777777" w:rsidR="007E61DB" w:rsidRDefault="007E61DB" w:rsidP="007E61DB"/>
    <w:p w14:paraId="7F45641B" w14:textId="77777777" w:rsidR="007E61DB" w:rsidRDefault="007E61DB" w:rsidP="007E61DB"/>
    <w:p w14:paraId="241E61BC" w14:textId="77777777" w:rsidR="007E61DB" w:rsidRPr="00F20189" w:rsidRDefault="007E61DB" w:rsidP="007E61DB"/>
    <w:p w14:paraId="26F2067A" w14:textId="77777777" w:rsidR="00985E79" w:rsidRDefault="00985E79">
      <w:pPr>
        <w:spacing w:before="0" w:after="0"/>
        <w:rPr>
          <w:b/>
          <w:lang w:eastAsia="de-DE"/>
        </w:rPr>
      </w:pPr>
      <w:bookmarkStart w:id="10" w:name="_Toc276541763"/>
      <w:r>
        <w:br w:type="page"/>
      </w:r>
    </w:p>
    <w:p w14:paraId="3C9841F0" w14:textId="00ED340A" w:rsidR="007E61DB" w:rsidRDefault="007E61DB" w:rsidP="007E61DB">
      <w:pPr>
        <w:pStyle w:val="Heading2"/>
        <w:numPr>
          <w:ilvl w:val="1"/>
          <w:numId w:val="0"/>
        </w:numPr>
        <w:tabs>
          <w:tab w:val="num" w:pos="709"/>
          <w:tab w:val="num" w:pos="1134"/>
        </w:tabs>
        <w:autoSpaceDE w:val="0"/>
        <w:autoSpaceDN w:val="0"/>
        <w:adjustRightInd w:val="0"/>
        <w:spacing w:before="120" w:after="60"/>
        <w:ind w:left="1134" w:hanging="1134"/>
        <w:jc w:val="both"/>
      </w:pPr>
      <w:r>
        <w:lastRenderedPageBreak/>
        <w:t>Testgruppe &lt;&lt;B&gt;&gt;</w:t>
      </w:r>
      <w:bookmarkEnd w:id="10"/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538"/>
      </w:tblGrid>
      <w:tr w:rsidR="00985E79" w:rsidRPr="00F20189" w14:paraId="2D5E967D" w14:textId="77777777" w:rsidTr="008A18BD">
        <w:tc>
          <w:tcPr>
            <w:tcW w:w="4068" w:type="dxa"/>
          </w:tcPr>
          <w:p w14:paraId="3837FD47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</w:t>
            </w:r>
            <w:r>
              <w:rPr>
                <w:b/>
                <w:bCs/>
                <w:color w:val="008000"/>
              </w:rPr>
              <w:t>name</w:t>
            </w:r>
            <w:r w:rsidRPr="00F20189">
              <w:rPr>
                <w:b/>
                <w:bCs/>
              </w:rPr>
              <w:t xml:space="preserve"> </w:t>
            </w:r>
          </w:p>
        </w:tc>
        <w:tc>
          <w:tcPr>
            <w:tcW w:w="5538" w:type="dxa"/>
          </w:tcPr>
          <w:p w14:paraId="56FC6FEC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Ansible</w:t>
            </w:r>
            <w:proofErr w:type="spellEnd"/>
            <w:r>
              <w:rPr>
                <w:i/>
                <w:iCs/>
              </w:rPr>
              <w:t>-</w:t>
            </w:r>
            <w:proofErr w:type="spellStart"/>
            <w:r>
              <w:rPr>
                <w:i/>
                <w:iCs/>
              </w:rPr>
              <w:t>Chocolatey</w:t>
            </w:r>
            <w:proofErr w:type="spellEnd"/>
            <w:r>
              <w:rPr>
                <w:i/>
                <w:iCs/>
              </w:rPr>
              <w:t>-PowerShell</w:t>
            </w:r>
          </w:p>
        </w:tc>
      </w:tr>
      <w:tr w:rsidR="00985E79" w:rsidRPr="00F20189" w14:paraId="3CD798B6" w14:textId="77777777" w:rsidTr="008A18BD">
        <w:tc>
          <w:tcPr>
            <w:tcW w:w="4068" w:type="dxa"/>
          </w:tcPr>
          <w:p w14:paraId="20C00683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Version </w:t>
            </w:r>
            <w:r w:rsidRPr="00F20189">
              <w:rPr>
                <w:i/>
                <w:iCs/>
              </w:rPr>
              <w:t>(</w:t>
            </w:r>
            <w:r>
              <w:rPr>
                <w:i/>
                <w:iCs/>
              </w:rPr>
              <w:t xml:space="preserve">getestetes </w:t>
            </w:r>
            <w:r w:rsidRPr="00F20189">
              <w:rPr>
                <w:i/>
                <w:iCs/>
              </w:rPr>
              <w:t>Programm)</w:t>
            </w:r>
          </w:p>
        </w:tc>
        <w:tc>
          <w:tcPr>
            <w:tcW w:w="5538" w:type="dxa"/>
          </w:tcPr>
          <w:p w14:paraId="01C6A5E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1.0</w:t>
            </w:r>
          </w:p>
        </w:tc>
      </w:tr>
      <w:tr w:rsidR="00985E79" w:rsidRPr="00F20189" w14:paraId="025AD176" w14:textId="77777777" w:rsidTr="008A18BD">
        <w:tc>
          <w:tcPr>
            <w:tcW w:w="4068" w:type="dxa"/>
          </w:tcPr>
          <w:p w14:paraId="360A5962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Projekt-Code</w:t>
            </w:r>
            <w:r w:rsidRPr="00F20189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(Dateien)</w:t>
            </w:r>
          </w:p>
        </w:tc>
        <w:tc>
          <w:tcPr>
            <w:tcW w:w="5538" w:type="dxa"/>
          </w:tcPr>
          <w:p w14:paraId="4613D839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Projektdateien</w:t>
            </w:r>
          </w:p>
        </w:tc>
      </w:tr>
      <w:tr w:rsidR="00985E79" w:rsidRPr="00F20189" w14:paraId="4D86A354" w14:textId="77777777" w:rsidTr="008A18BD">
        <w:tc>
          <w:tcPr>
            <w:tcW w:w="4068" w:type="dxa"/>
          </w:tcPr>
          <w:p w14:paraId="71224BAB" w14:textId="77777777" w:rsidR="00985E79" w:rsidRPr="00F20189" w:rsidRDefault="00985E79" w:rsidP="008A18BD">
            <w:pPr>
              <w:spacing w:before="40" w:after="40"/>
              <w:rPr>
                <w:b/>
                <w:bCs/>
              </w:rPr>
            </w:pPr>
            <w:r w:rsidRPr="00F20189">
              <w:rPr>
                <w:b/>
                <w:bCs/>
                <w:color w:val="008000"/>
              </w:rPr>
              <w:t>Fachlicher Ansprechpartner</w:t>
            </w:r>
            <w:r w:rsidRPr="00F20189">
              <w:rPr>
                <w:b/>
                <w:bCs/>
              </w:rPr>
              <w:t xml:space="preserve"> </w:t>
            </w:r>
            <w:r w:rsidRPr="00F20189">
              <w:rPr>
                <w:i/>
                <w:iCs/>
              </w:rPr>
              <w:t xml:space="preserve">(Namen der </w:t>
            </w:r>
            <w:r>
              <w:rPr>
                <w:i/>
                <w:iCs/>
              </w:rPr>
              <w:t>Lehrperson</w:t>
            </w:r>
            <w:r w:rsidRPr="00F20189">
              <w:rPr>
                <w:i/>
                <w:iCs/>
              </w:rPr>
              <w:t>)</w:t>
            </w:r>
          </w:p>
        </w:tc>
        <w:tc>
          <w:tcPr>
            <w:tcW w:w="5538" w:type="dxa"/>
          </w:tcPr>
          <w:p w14:paraId="4BBDDAFB" w14:textId="77777777" w:rsidR="00985E79" w:rsidRPr="00F20189" w:rsidRDefault="00985E79" w:rsidP="008A18BD">
            <w:pPr>
              <w:spacing w:before="40" w:after="40"/>
              <w:rPr>
                <w:i/>
                <w:iCs/>
              </w:rPr>
            </w:pPr>
            <w:r>
              <w:rPr>
                <w:i/>
                <w:iCs/>
              </w:rPr>
              <w:t>Thomas Kälin</w:t>
            </w:r>
          </w:p>
        </w:tc>
      </w:tr>
      <w:tr w:rsidR="00985E79" w:rsidRPr="00F20189" w14:paraId="2B25694F" w14:textId="77777777" w:rsidTr="008A18BD">
        <w:tc>
          <w:tcPr>
            <w:tcW w:w="4068" w:type="dxa"/>
          </w:tcPr>
          <w:p w14:paraId="4134A6AE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 w:rsidRPr="00F20189">
              <w:rPr>
                <w:b/>
                <w:bCs/>
                <w:color w:val="008000"/>
              </w:rPr>
              <w:t xml:space="preserve">Autor des Testprotokolls </w:t>
            </w:r>
          </w:p>
        </w:tc>
        <w:tc>
          <w:tcPr>
            <w:tcW w:w="5538" w:type="dxa"/>
            <w:tcBorders>
              <w:bottom w:val="single" w:sz="6" w:space="0" w:color="auto"/>
            </w:tcBorders>
          </w:tcPr>
          <w:p w14:paraId="1BEB40E6" w14:textId="590B048E" w:rsidR="00985E79" w:rsidRPr="00985E79" w:rsidRDefault="00985E79" w:rsidP="008A18BD">
            <w:pPr>
              <w:spacing w:before="40" w:after="40"/>
              <w:rPr>
                <w:i/>
                <w:iCs/>
                <w:lang w:val="en-CH"/>
              </w:rPr>
            </w:pPr>
            <w:r>
              <w:rPr>
                <w:i/>
                <w:iCs/>
                <w:lang w:val="en-CH"/>
              </w:rPr>
              <w:t>Luca Binder</w:t>
            </w:r>
          </w:p>
        </w:tc>
      </w:tr>
      <w:tr w:rsidR="00985E79" w:rsidRPr="00087F2A" w14:paraId="35435E18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5C68D" w14:textId="77777777" w:rsidR="00985E79" w:rsidRPr="00F20189" w:rsidRDefault="00985E79" w:rsidP="008A18BD">
            <w:pPr>
              <w:spacing w:before="40" w:after="40"/>
            </w:pPr>
            <w:r>
              <w:rPr>
                <w:b/>
                <w:bCs/>
                <w:color w:val="008000"/>
              </w:rPr>
              <w:t>Testd</w:t>
            </w:r>
            <w:r w:rsidRPr="00F20189">
              <w:rPr>
                <w:b/>
                <w:bCs/>
                <w:color w:val="008000"/>
              </w:rPr>
              <w:t>atum</w:t>
            </w:r>
            <w:r w:rsidRPr="00F20189">
              <w:rPr>
                <w:i/>
                <w:iCs/>
              </w:rPr>
              <w:t xml:space="preserve">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70DEFAAB" w14:textId="77777777" w:rsidR="00985E79" w:rsidRPr="00087F2A" w:rsidRDefault="00985E79" w:rsidP="008A18BD">
            <w:pPr>
              <w:spacing w:before="40" w:after="40"/>
              <w:rPr>
                <w:highlight w:val="yellow"/>
              </w:rPr>
            </w:pPr>
            <w:r w:rsidRPr="00985E79">
              <w:t>17.03.2023</w:t>
            </w:r>
          </w:p>
        </w:tc>
      </w:tr>
      <w:tr w:rsidR="00985E79" w:rsidRPr="00087F2A" w14:paraId="2402225E" w14:textId="77777777" w:rsidTr="008A18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D8ED0" w14:textId="77777777" w:rsidR="00985E79" w:rsidRPr="00F20189" w:rsidRDefault="00985E79" w:rsidP="008A18BD">
            <w:pPr>
              <w:spacing w:before="40" w:after="40"/>
              <w:rPr>
                <w:b/>
                <w:bCs/>
                <w:color w:val="008000"/>
              </w:rPr>
            </w:pPr>
            <w:r>
              <w:rPr>
                <w:b/>
                <w:bCs/>
                <w:color w:val="008000"/>
              </w:rPr>
              <w:t xml:space="preserve">Name Tester </w:t>
            </w:r>
          </w:p>
        </w:tc>
        <w:tc>
          <w:tcPr>
            <w:tcW w:w="5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14:paraId="0FDCC870" w14:textId="369C3593" w:rsidR="00985E79" w:rsidRPr="00985E79" w:rsidRDefault="00985E79" w:rsidP="008A18BD">
            <w:pPr>
              <w:spacing w:before="40" w:after="40"/>
              <w:rPr>
                <w:highlight w:val="yellow"/>
                <w:lang w:val="en-CH"/>
              </w:rPr>
            </w:pPr>
            <w:r w:rsidRPr="00985E79">
              <w:rPr>
                <w:lang w:val="en-CH"/>
              </w:rPr>
              <w:t>Luca Binder</w:t>
            </w:r>
          </w:p>
        </w:tc>
      </w:tr>
    </w:tbl>
    <w:p w14:paraId="1E7CE3B3" w14:textId="77777777" w:rsidR="00985E79" w:rsidRPr="00985E79" w:rsidRDefault="00985E79" w:rsidP="00985E79">
      <w:pPr>
        <w:rPr>
          <w:lang w:eastAsia="de-DE"/>
        </w:rPr>
      </w:pPr>
    </w:p>
    <w:p w14:paraId="0FFB038C" w14:textId="128031B0" w:rsidR="00985E79" w:rsidRDefault="00985E79" w:rsidP="00B66261">
      <w:pPr>
        <w:pStyle w:val="Heading2"/>
        <w:numPr>
          <w:ilvl w:val="0"/>
          <w:numId w:val="0"/>
        </w:numPr>
        <w:rPr>
          <w:rFonts w:ascii="Segoe UI" w:hAnsi="Segoe UI" w:cs="Segoe UI"/>
          <w:sz w:val="36"/>
          <w:lang w:val="en-CH"/>
        </w:rPr>
      </w:pPr>
      <w:r>
        <w:rPr>
          <w:rFonts w:ascii="Segoe UI" w:hAnsi="Segoe UI" w:cs="Segoe UI"/>
          <w:sz w:val="36"/>
          <w:lang w:val="en-CH"/>
        </w:rPr>
        <w:t xml:space="preserve">4.0 </w:t>
      </w:r>
      <w:r w:rsidR="0040326D">
        <w:rPr>
          <w:rFonts w:ascii="Segoe UI" w:hAnsi="Segoe UI" w:cs="Segoe UI"/>
          <w:sz w:val="36"/>
          <w:lang w:val="en-CH"/>
        </w:rPr>
        <w:t>Testcases</w:t>
      </w:r>
      <w:r>
        <w:rPr>
          <w:rFonts w:ascii="Segoe UI" w:hAnsi="Segoe UI" w:cs="Segoe UI"/>
          <w:sz w:val="36"/>
          <w:lang w:val="en-CH"/>
        </w:rPr>
        <w:t xml:space="preserve"> </w:t>
      </w:r>
      <w:r w:rsidRPr="00985E79">
        <w:rPr>
          <w:rFonts w:ascii="Segoe UI" w:hAnsi="Segoe UI" w:cs="Segoe UI"/>
          <w:sz w:val="36"/>
          <w:lang w:val="en-CH"/>
        </w:rPr>
        <w:t xml:space="preserve">Ansible </w:t>
      </w:r>
      <w:r>
        <w:rPr>
          <w:rFonts w:ascii="Segoe UI" w:hAnsi="Segoe UI" w:cs="Segoe UI"/>
          <w:sz w:val="36"/>
          <w:lang w:val="en-CH"/>
        </w:rPr>
        <w:t>–</w:t>
      </w:r>
      <w:r w:rsidRPr="00985E79">
        <w:rPr>
          <w:rFonts w:ascii="Segoe UI" w:hAnsi="Segoe UI" w:cs="Segoe UI"/>
          <w:sz w:val="36"/>
          <w:lang w:val="en-CH"/>
        </w:rPr>
        <w:t xml:space="preserve"> PowerShell</w:t>
      </w:r>
    </w:p>
    <w:p w14:paraId="3714E3C5" w14:textId="17FFC6F1" w:rsidR="00985E79" w:rsidRDefault="00985E79" w:rsidP="00985E79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  <w:lang w:val="en-CH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  <w:r>
        <w:rPr>
          <w:rStyle w:val="Strong"/>
          <w:rFonts w:ascii="Arial" w:hAnsi="Arial" w:cs="Arial"/>
          <w:color w:val="374151"/>
          <w:lang w:val="en-CH"/>
        </w:rPr>
        <w:t xml:space="preserve"> for all testcases:</w:t>
      </w:r>
    </w:p>
    <w:p w14:paraId="3D77E374" w14:textId="1A2C83E2" w:rsidR="00985E79" w:rsidRPr="00985E79" w:rsidRDefault="00985E79">
      <w:pPr>
        <w:pStyle w:val="NormalWeb"/>
        <w:numPr>
          <w:ilvl w:val="0"/>
          <w:numId w:val="31"/>
        </w:numPr>
        <w:spacing w:before="30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>VM is running</w:t>
      </w:r>
      <w:r>
        <w:rPr>
          <w:rFonts w:ascii="Arial" w:hAnsi="Arial" w:cs="Arial"/>
          <w:color w:val="374151"/>
          <w:lang w:val="en-CH"/>
        </w:rPr>
        <w:t>.</w:t>
      </w:r>
    </w:p>
    <w:p w14:paraId="03CFF70E" w14:textId="548AE127" w:rsidR="00985E79" w:rsidRPr="00985E79" w:rsidRDefault="008A3B87" w:rsidP="008A3B87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</w:rPr>
      </w:pPr>
      <w:r>
        <w:rPr>
          <w:rFonts w:cs="Arial"/>
          <w:lang w:val="en-CH"/>
        </w:rPr>
        <w:t xml:space="preserve">4.1 </w:t>
      </w:r>
      <w:proofErr w:type="spellStart"/>
      <w:r w:rsidR="00985E79" w:rsidRPr="00985E79">
        <w:rPr>
          <w:rFonts w:cs="Arial"/>
        </w:rPr>
        <w:t>Testcase</w:t>
      </w:r>
      <w:proofErr w:type="spellEnd"/>
      <w:r w:rsidR="00985E79" w:rsidRPr="00985E79">
        <w:rPr>
          <w:rFonts w:cs="Arial"/>
        </w:rPr>
        <w:t xml:space="preserve"> </w:t>
      </w:r>
      <w:r w:rsidR="00985E79" w:rsidRPr="00985E79">
        <w:rPr>
          <w:rFonts w:cs="Arial"/>
          <w:lang w:val="en-CH"/>
        </w:rPr>
        <w:t>1</w:t>
      </w:r>
      <w:r w:rsidR="00985E79" w:rsidRPr="00985E79">
        <w:rPr>
          <w:rFonts w:cs="Arial"/>
        </w:rPr>
        <w:t xml:space="preserve">: </w:t>
      </w:r>
      <w:proofErr w:type="spellStart"/>
      <w:r w:rsidR="00985E79" w:rsidRPr="00985E79">
        <w:rPr>
          <w:rFonts w:cs="Arial"/>
        </w:rPr>
        <w:t>Ansible</w:t>
      </w:r>
      <w:proofErr w:type="spellEnd"/>
      <w:r w:rsidR="00985E79" w:rsidRPr="00985E79">
        <w:rPr>
          <w:rFonts w:cs="Arial"/>
        </w:rPr>
        <w:t xml:space="preserve"> </w:t>
      </w:r>
      <w:proofErr w:type="spellStart"/>
      <w:r w:rsidR="00985E79" w:rsidRPr="00985E79">
        <w:rPr>
          <w:rFonts w:cs="Arial"/>
        </w:rPr>
        <w:t>win_ping</w:t>
      </w:r>
      <w:proofErr w:type="spellEnd"/>
    </w:p>
    <w:p w14:paraId="5C457368" w14:textId="77777777" w:rsidR="00985E79" w:rsidRPr="00985E79" w:rsidRDefault="00985E79" w:rsidP="00985E79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985E79">
        <w:rPr>
          <w:rFonts w:ascii="Arial" w:hAnsi="Arial" w:cs="Arial"/>
          <w:color w:val="374151"/>
          <w:lang w:val="en-US"/>
        </w:rPr>
        <w:t xml:space="preserve">Description: Test the Ansible </w:t>
      </w:r>
      <w:proofErr w:type="spellStart"/>
      <w:r w:rsidRPr="00985E79">
        <w:rPr>
          <w:rFonts w:ascii="Arial" w:hAnsi="Arial" w:cs="Arial"/>
          <w:color w:val="374151"/>
          <w:lang w:val="en-US"/>
        </w:rPr>
        <w:t>win_ping</w:t>
      </w:r>
      <w:proofErr w:type="spellEnd"/>
      <w:r w:rsidRPr="00985E79">
        <w:rPr>
          <w:rFonts w:ascii="Arial" w:hAnsi="Arial" w:cs="Arial"/>
          <w:color w:val="374151"/>
          <w:lang w:val="en-US"/>
        </w:rPr>
        <w:t xml:space="preserve"> module for successful communication between the control node and the Windows host.</w:t>
      </w:r>
    </w:p>
    <w:p w14:paraId="6F6933C5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Preconditions</w:t>
      </w:r>
      <w:proofErr w:type="spellEnd"/>
    </w:p>
    <w:p w14:paraId="31F40859" w14:textId="77777777" w:rsidR="00985E79" w:rsidRPr="00985E79" w:rsidRDefault="00985E79">
      <w:pPr>
        <w:numPr>
          <w:ilvl w:val="0"/>
          <w:numId w:val="2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User has a working Ansible setup with a Windows host.</w:t>
      </w:r>
    </w:p>
    <w:p w14:paraId="79F11ADE" w14:textId="77777777" w:rsidR="00985E79" w:rsidRPr="00985E79" w:rsidRDefault="00985E79">
      <w:pPr>
        <w:numPr>
          <w:ilvl w:val="0"/>
          <w:numId w:val="27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control node has access to the Windows host.</w:t>
      </w:r>
    </w:p>
    <w:p w14:paraId="31A09D00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985E79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79B3E7A2" w14:textId="77777777" w:rsidR="00985E79" w:rsidRPr="00985E79" w:rsidRDefault="00985E79">
      <w:pPr>
        <w:numPr>
          <w:ilvl w:val="0"/>
          <w:numId w:val="28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Run 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on the Windows host.</w:t>
      </w:r>
    </w:p>
    <w:p w14:paraId="05CA1B81" w14:textId="77777777" w:rsidR="00985E79" w:rsidRPr="00985E79" w:rsidRDefault="00985E79">
      <w:pPr>
        <w:numPr>
          <w:ilvl w:val="0"/>
          <w:numId w:val="28"/>
        </w:numPr>
        <w:spacing w:before="0" w:after="0"/>
        <w:rPr>
          <w:rFonts w:cs="Arial"/>
          <w:color w:val="374151"/>
        </w:rPr>
      </w:pPr>
      <w:r w:rsidRPr="00985E79">
        <w:rPr>
          <w:rFonts w:cs="Arial"/>
          <w:color w:val="374151"/>
        </w:rPr>
        <w:t xml:space="preserve">Check </w:t>
      </w:r>
      <w:proofErr w:type="spellStart"/>
      <w:r w:rsidRPr="00985E79">
        <w:rPr>
          <w:rFonts w:cs="Arial"/>
          <w:color w:val="374151"/>
        </w:rPr>
        <w:t>the</w:t>
      </w:r>
      <w:proofErr w:type="spellEnd"/>
      <w:r w:rsidRPr="00985E79">
        <w:rPr>
          <w:rFonts w:cs="Arial"/>
          <w:color w:val="374151"/>
        </w:rPr>
        <w:t xml:space="preserve"> </w:t>
      </w:r>
      <w:proofErr w:type="spellStart"/>
      <w:r w:rsidRPr="00985E79">
        <w:rPr>
          <w:rFonts w:cs="Arial"/>
          <w:color w:val="374151"/>
        </w:rPr>
        <w:t>output</w:t>
      </w:r>
      <w:proofErr w:type="spellEnd"/>
      <w:r w:rsidRPr="00985E79">
        <w:rPr>
          <w:rFonts w:cs="Arial"/>
          <w:color w:val="374151"/>
        </w:rPr>
        <w:t>.</w:t>
      </w:r>
    </w:p>
    <w:p w14:paraId="358DDBD6" w14:textId="77777777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t>Expected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1E376E85" w14:textId="77777777" w:rsidR="00985E79" w:rsidRPr="00985E79" w:rsidRDefault="00985E79">
      <w:pPr>
        <w:numPr>
          <w:ilvl w:val="0"/>
          <w:numId w:val="29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4F97AC9F" w14:textId="77777777" w:rsidR="00985E79" w:rsidRPr="00985E79" w:rsidRDefault="00985E79">
      <w:pPr>
        <w:numPr>
          <w:ilvl w:val="0"/>
          <w:numId w:val="29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output shows a successful 'Ping - Pong' communication between the control node and the Windows host.</w:t>
      </w:r>
    </w:p>
    <w:p w14:paraId="3CF7D97C" w14:textId="77777777" w:rsidR="00B66261" w:rsidRDefault="00B66261" w:rsidP="00985E79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</w:rPr>
      </w:pPr>
    </w:p>
    <w:p w14:paraId="5F54DD4D" w14:textId="77777777" w:rsidR="00B66261" w:rsidRDefault="00B66261" w:rsidP="00985E79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</w:rPr>
      </w:pPr>
    </w:p>
    <w:p w14:paraId="08C63478" w14:textId="0B5F3A86" w:rsidR="00985E79" w:rsidRPr="00985E79" w:rsidRDefault="00985E79" w:rsidP="00985E79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985E79">
        <w:rPr>
          <w:rStyle w:val="Strong"/>
          <w:rFonts w:ascii="Arial" w:hAnsi="Arial" w:cs="Arial"/>
          <w:color w:val="374151"/>
        </w:rPr>
        <w:lastRenderedPageBreak/>
        <w:t>Actual</w:t>
      </w:r>
      <w:proofErr w:type="spellEnd"/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6D797DE" w14:textId="77777777" w:rsidR="00985E79" w:rsidRPr="00985E79" w:rsidRDefault="00985E79">
      <w:pPr>
        <w:numPr>
          <w:ilvl w:val="0"/>
          <w:numId w:val="30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 xml:space="preserve">The Ansible </w:t>
      </w:r>
      <w:proofErr w:type="spellStart"/>
      <w:r w:rsidRPr="00985E79">
        <w:rPr>
          <w:rFonts w:cs="Arial"/>
          <w:color w:val="374151"/>
          <w:lang w:val="en-US"/>
        </w:rPr>
        <w:t>win_ping</w:t>
      </w:r>
      <w:proofErr w:type="spellEnd"/>
      <w:r w:rsidRPr="00985E79">
        <w:rPr>
          <w:rFonts w:cs="Arial"/>
          <w:color w:val="374151"/>
          <w:lang w:val="en-US"/>
        </w:rPr>
        <w:t xml:space="preserve"> module runs without any errors.</w:t>
      </w:r>
    </w:p>
    <w:p w14:paraId="07E9E2F0" w14:textId="77777777" w:rsidR="00985E79" w:rsidRPr="00985E79" w:rsidRDefault="00985E79">
      <w:pPr>
        <w:numPr>
          <w:ilvl w:val="0"/>
          <w:numId w:val="30"/>
        </w:numPr>
        <w:spacing w:before="0" w:after="0"/>
        <w:rPr>
          <w:rFonts w:cs="Arial"/>
          <w:color w:val="374151"/>
          <w:lang w:val="en-US"/>
        </w:rPr>
      </w:pPr>
      <w:r w:rsidRPr="00985E79">
        <w:rPr>
          <w:rFonts w:cs="Arial"/>
          <w:color w:val="374151"/>
          <w:lang w:val="en-US"/>
        </w:rPr>
        <w:t>The output shows a successful 'Ping - Pong' communication between the control node and the Windows host.</w:t>
      </w:r>
    </w:p>
    <w:p w14:paraId="741C66C1" w14:textId="77777777" w:rsidR="00985E79" w:rsidRPr="00985E79" w:rsidRDefault="00985E79" w:rsidP="00985E79">
      <w:pPr>
        <w:rPr>
          <w:lang w:val="en-US" w:eastAsia="de-DE"/>
        </w:rPr>
      </w:pPr>
    </w:p>
    <w:p w14:paraId="612AC5FE" w14:textId="4B3517E2" w:rsidR="0040326D" w:rsidRPr="00B66261" w:rsidRDefault="00985E79" w:rsidP="005E2677">
      <w:pPr>
        <w:pStyle w:val="Heading2"/>
        <w:numPr>
          <w:ilvl w:val="0"/>
          <w:numId w:val="0"/>
        </w:numPr>
        <w:rPr>
          <w:rFonts w:cs="Arial"/>
          <w:sz w:val="36"/>
          <w:lang w:val="en-US"/>
        </w:rPr>
      </w:pPr>
      <w:r>
        <w:rPr>
          <w:rFonts w:cs="Arial"/>
          <w:lang w:val="en-CH"/>
        </w:rPr>
        <w:t xml:space="preserve">4.2 </w:t>
      </w:r>
      <w:r w:rsidR="0040326D" w:rsidRPr="00B66261">
        <w:rPr>
          <w:rFonts w:cs="Arial"/>
          <w:lang w:val="en-US"/>
        </w:rPr>
        <w:t xml:space="preserve">Testcase </w:t>
      </w:r>
      <w:r>
        <w:rPr>
          <w:rFonts w:cs="Arial"/>
          <w:lang w:val="en-CH"/>
        </w:rPr>
        <w:t>2</w:t>
      </w:r>
      <w:r w:rsidR="0040326D" w:rsidRPr="00B66261">
        <w:rPr>
          <w:rFonts w:cs="Arial"/>
          <w:lang w:val="en-US"/>
        </w:rPr>
        <w:t>: Set-</w:t>
      </w:r>
      <w:proofErr w:type="spellStart"/>
      <w:r w:rsidR="0040326D" w:rsidRPr="00B66261">
        <w:rPr>
          <w:rFonts w:cs="Arial"/>
          <w:lang w:val="en-US"/>
        </w:rPr>
        <w:t>WindowAnimations</w:t>
      </w:r>
      <w:proofErr w:type="spellEnd"/>
    </w:p>
    <w:p w14:paraId="6F719AE7" w14:textId="6DCEE526" w:rsidR="0040326D" w:rsidRPr="005E2677" w:rsidRDefault="0040326D" w:rsidP="008A3B8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Set-</w:t>
      </w:r>
      <w:proofErr w:type="spellStart"/>
      <w:r w:rsidRPr="005E2677">
        <w:rPr>
          <w:rFonts w:ascii="Arial" w:hAnsi="Arial" w:cs="Arial"/>
          <w:color w:val="374151"/>
          <w:lang w:val="en-US"/>
        </w:rPr>
        <w:t>WindowAnimations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enables or disables the window animations correctly.</w:t>
      </w:r>
    </w:p>
    <w:p w14:paraId="74508F4B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>Test</w:t>
      </w:r>
      <w:r w:rsidRPr="00985E79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985E79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96285B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08970B7F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$true.</w:t>
      </w:r>
    </w:p>
    <w:p w14:paraId="25A0B1D9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20D399D7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Set-</w:t>
      </w:r>
      <w:proofErr w:type="spellStart"/>
      <w:r w:rsidRPr="005E2677">
        <w:rPr>
          <w:rFonts w:cs="Arial"/>
          <w:color w:val="374151"/>
          <w:lang w:val="en-US"/>
        </w:rPr>
        <w:t>WindowAnimations</w:t>
      </w:r>
      <w:proofErr w:type="spellEnd"/>
      <w:r w:rsidRPr="005E2677">
        <w:rPr>
          <w:rFonts w:cs="Arial"/>
          <w:color w:val="374151"/>
          <w:lang w:val="en-US"/>
        </w:rPr>
        <w:t xml:space="preserve"> function with the $Enable parameter set to $false.</w:t>
      </w:r>
    </w:p>
    <w:p w14:paraId="70C195EF" w14:textId="77777777" w:rsidR="0040326D" w:rsidRPr="005E2677" w:rsidRDefault="0040326D">
      <w:pPr>
        <w:numPr>
          <w:ilvl w:val="0"/>
          <w:numId w:val="1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4DA1E0F1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563F65C6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930502B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D806966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3258377C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7D556A2F" w14:textId="77777777" w:rsidR="0040326D" w:rsidRPr="005E2677" w:rsidRDefault="0040326D">
      <w:pPr>
        <w:numPr>
          <w:ilvl w:val="0"/>
          <w:numId w:val="13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50D77A9E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7587EED0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E1A595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3D9A476E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2B31C01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0C46326D" w14:textId="77777777" w:rsidR="0040326D" w:rsidRPr="005E2677" w:rsidRDefault="0040326D">
      <w:pPr>
        <w:numPr>
          <w:ilvl w:val="0"/>
          <w:numId w:val="1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'0', indicating that window animations are disabled.</w:t>
      </w:r>
    </w:p>
    <w:p w14:paraId="7C092DD3" w14:textId="41D8D797" w:rsidR="0040326D" w:rsidRPr="00B66261" w:rsidRDefault="00985E79" w:rsidP="00985E79">
      <w:pPr>
        <w:pStyle w:val="Heading2"/>
        <w:numPr>
          <w:ilvl w:val="0"/>
          <w:numId w:val="0"/>
        </w:numPr>
        <w:rPr>
          <w:rFonts w:cs="Arial"/>
          <w:lang w:val="en-US"/>
        </w:rPr>
      </w:pPr>
      <w:r>
        <w:rPr>
          <w:rFonts w:cs="Arial"/>
          <w:lang w:val="en-CH"/>
        </w:rPr>
        <w:t xml:space="preserve">4.3 </w:t>
      </w:r>
      <w:r w:rsidR="0040326D" w:rsidRPr="00B66261">
        <w:rPr>
          <w:rFonts w:cs="Arial"/>
          <w:lang w:val="en-US"/>
        </w:rPr>
        <w:t xml:space="preserve">Testcase </w:t>
      </w:r>
      <w:r>
        <w:rPr>
          <w:rFonts w:cs="Arial"/>
          <w:lang w:val="en-CH"/>
        </w:rPr>
        <w:t>3</w:t>
      </w:r>
      <w:r w:rsidR="0040326D" w:rsidRPr="00B66261">
        <w:rPr>
          <w:rFonts w:cs="Arial"/>
          <w:lang w:val="en-US"/>
        </w:rPr>
        <w:t>: Create-</w:t>
      </w:r>
      <w:proofErr w:type="spellStart"/>
      <w:r w:rsidR="0040326D" w:rsidRPr="00B66261">
        <w:rPr>
          <w:rFonts w:cs="Arial"/>
          <w:lang w:val="en-US"/>
        </w:rPr>
        <w:t>MyDocumentsFolders</w:t>
      </w:r>
      <w:proofErr w:type="spellEnd"/>
    </w:p>
    <w:p w14:paraId="072FFAA1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MyDocumentsFolders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the specified folders and subfolders, as well as the test documents inside each subfolder.</w:t>
      </w:r>
    </w:p>
    <w:p w14:paraId="48EE983C" w14:textId="77777777" w:rsidR="008A3B87" w:rsidRPr="00B66261" w:rsidRDefault="008A3B87" w:rsidP="005E2677">
      <w:pPr>
        <w:pStyle w:val="NormalWeb"/>
        <w:spacing w:before="300" w:beforeAutospacing="0" w:after="300" w:afterAutospacing="0"/>
        <w:rPr>
          <w:rStyle w:val="Strong"/>
          <w:rFonts w:ascii="Arial" w:hAnsi="Arial" w:cs="Arial"/>
          <w:color w:val="374151"/>
          <w:lang w:val="en-US"/>
        </w:rPr>
      </w:pPr>
    </w:p>
    <w:p w14:paraId="7B48C260" w14:textId="1599D0DE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3155E625" w14:textId="77777777" w:rsidR="0040326D" w:rsidRPr="005E2677" w:rsidRDefault="0040326D">
      <w:pPr>
        <w:numPr>
          <w:ilvl w:val="0"/>
          <w:numId w:val="1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76AEA4A" w14:textId="77777777" w:rsidR="0040326D" w:rsidRPr="005E2677" w:rsidRDefault="0040326D">
      <w:pPr>
        <w:numPr>
          <w:ilvl w:val="0"/>
          <w:numId w:val="1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6BAAF258" w14:textId="77777777" w:rsidR="0040326D" w:rsidRPr="005E2677" w:rsidRDefault="0040326D">
      <w:pPr>
        <w:numPr>
          <w:ilvl w:val="0"/>
          <w:numId w:val="1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18201587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21E6A3C0" w14:textId="77777777" w:rsidR="0040326D" w:rsidRPr="005E2677" w:rsidRDefault="0040326D">
      <w:pPr>
        <w:numPr>
          <w:ilvl w:val="0"/>
          <w:numId w:val="1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824D012" w14:textId="77777777" w:rsidR="0040326D" w:rsidRPr="005E2677" w:rsidRDefault="0040326D">
      <w:pPr>
        <w:numPr>
          <w:ilvl w:val="0"/>
          <w:numId w:val="1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74F1BC8" w14:textId="77777777" w:rsidR="0040326D" w:rsidRPr="005E2677" w:rsidRDefault="0040326D">
      <w:pPr>
        <w:numPr>
          <w:ilvl w:val="0"/>
          <w:numId w:val="1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20E987F2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A1122E9" w14:textId="77777777" w:rsidR="0040326D" w:rsidRPr="005E2677" w:rsidRDefault="0040326D">
      <w:pPr>
        <w:numPr>
          <w:ilvl w:val="0"/>
          <w:numId w:val="1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3E750FDF" w14:textId="77777777" w:rsidR="0040326D" w:rsidRPr="005E2677" w:rsidRDefault="0040326D">
      <w:pPr>
        <w:numPr>
          <w:ilvl w:val="0"/>
          <w:numId w:val="1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2BEEC5F0" w14:textId="77777777" w:rsidR="0040326D" w:rsidRPr="005E2677" w:rsidRDefault="0040326D">
      <w:pPr>
        <w:numPr>
          <w:ilvl w:val="0"/>
          <w:numId w:val="17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07EC1F4E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022C5F8F" w14:textId="3539DD50" w:rsidR="0040326D" w:rsidRPr="00B66261" w:rsidRDefault="00985E79" w:rsidP="00985E79">
      <w:pPr>
        <w:pStyle w:val="Heading2"/>
        <w:numPr>
          <w:ilvl w:val="0"/>
          <w:numId w:val="0"/>
        </w:numPr>
        <w:rPr>
          <w:rFonts w:cs="Arial"/>
          <w:lang w:val="en-US"/>
        </w:rPr>
      </w:pPr>
      <w:r>
        <w:rPr>
          <w:rFonts w:cs="Arial"/>
          <w:lang w:val="en-CH"/>
        </w:rPr>
        <w:lastRenderedPageBreak/>
        <w:t xml:space="preserve">4.4 </w:t>
      </w:r>
      <w:r w:rsidR="0040326D" w:rsidRPr="00B66261">
        <w:rPr>
          <w:rFonts w:cs="Arial"/>
          <w:lang w:val="en-US"/>
        </w:rPr>
        <w:t xml:space="preserve">Testcase </w:t>
      </w:r>
      <w:r>
        <w:rPr>
          <w:rFonts w:cs="Arial"/>
          <w:lang w:val="en-CH"/>
        </w:rPr>
        <w:t>4</w:t>
      </w:r>
      <w:r w:rsidR="0040326D" w:rsidRPr="00B66261">
        <w:rPr>
          <w:rFonts w:cs="Arial"/>
          <w:lang w:val="en-US"/>
        </w:rPr>
        <w:t>: Create-</w:t>
      </w:r>
      <w:proofErr w:type="spellStart"/>
      <w:r w:rsidR="0040326D" w:rsidRPr="00B66261">
        <w:rPr>
          <w:rFonts w:cs="Arial"/>
          <w:lang w:val="en-US"/>
        </w:rPr>
        <w:t>DesktopShortcuts</w:t>
      </w:r>
      <w:proofErr w:type="spellEnd"/>
    </w:p>
    <w:p w14:paraId="7B5A9C7B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Create-</w:t>
      </w:r>
      <w:proofErr w:type="spellStart"/>
      <w:r w:rsidRPr="005E2677">
        <w:rPr>
          <w:rFonts w:ascii="Arial" w:hAnsi="Arial" w:cs="Arial"/>
          <w:color w:val="374151"/>
          <w:lang w:val="en-US"/>
        </w:rPr>
        <w:t>DesktopShortcuts</w:t>
      </w:r>
      <w:proofErr w:type="spellEnd"/>
      <w:r w:rsidRPr="005E2677">
        <w:rPr>
          <w:rFonts w:ascii="Arial" w:hAnsi="Arial" w:cs="Arial"/>
          <w:color w:val="374151"/>
          <w:lang w:val="en-US"/>
        </w:rPr>
        <w:t xml:space="preserve"> function creates shortcuts to the specified folders on the user's desktop.</w:t>
      </w:r>
    </w:p>
    <w:p w14:paraId="2E1151DE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r w:rsidRPr="0040326D">
        <w:rPr>
          <w:rFonts w:cs="Arial"/>
          <w:b/>
          <w:bCs/>
          <w:color w:val="374151"/>
          <w:szCs w:val="24"/>
        </w:rPr>
        <w:t xml:space="preserve">Test </w:t>
      </w:r>
      <w:proofErr w:type="spellStart"/>
      <w:r w:rsidRPr="0040326D">
        <w:rPr>
          <w:rFonts w:cs="Arial"/>
          <w:b/>
          <w:bCs/>
          <w:color w:val="374151"/>
          <w:szCs w:val="24"/>
        </w:rPr>
        <w:t>Steps</w:t>
      </w:r>
      <w:proofErr w:type="spellEnd"/>
    </w:p>
    <w:p w14:paraId="697E8B2F" w14:textId="77777777" w:rsidR="0040326D" w:rsidRPr="0040326D" w:rsidRDefault="0040326D">
      <w:pPr>
        <w:numPr>
          <w:ilvl w:val="0"/>
          <w:numId w:val="18"/>
        </w:numPr>
        <w:spacing w:before="0" w:after="0"/>
        <w:rPr>
          <w:rFonts w:cs="Arial"/>
          <w:color w:val="374151"/>
          <w:szCs w:val="24"/>
        </w:rPr>
      </w:pPr>
      <w:r w:rsidRPr="0040326D">
        <w:rPr>
          <w:rFonts w:cs="Arial"/>
          <w:color w:val="374151"/>
          <w:szCs w:val="24"/>
        </w:rPr>
        <w:t xml:space="preserve">Run </w:t>
      </w:r>
      <w:proofErr w:type="spellStart"/>
      <w:r w:rsidRPr="0040326D">
        <w:rPr>
          <w:rFonts w:cs="Arial"/>
          <w:color w:val="374151"/>
          <w:szCs w:val="24"/>
        </w:rPr>
        <w:t>the</w:t>
      </w:r>
      <w:proofErr w:type="spellEnd"/>
      <w:r w:rsidRPr="0040326D">
        <w:rPr>
          <w:rFonts w:cs="Arial"/>
          <w:color w:val="374151"/>
          <w:szCs w:val="24"/>
        </w:rPr>
        <w:t xml:space="preserve"> PowerShell </w:t>
      </w:r>
      <w:proofErr w:type="spellStart"/>
      <w:r w:rsidRPr="0040326D">
        <w:rPr>
          <w:rFonts w:cs="Arial"/>
          <w:color w:val="374151"/>
          <w:szCs w:val="24"/>
        </w:rPr>
        <w:t>script</w:t>
      </w:r>
      <w:proofErr w:type="spellEnd"/>
      <w:r w:rsidRPr="0040326D">
        <w:rPr>
          <w:rFonts w:cs="Arial"/>
          <w:color w:val="374151"/>
          <w:szCs w:val="24"/>
        </w:rPr>
        <w:t>.</w:t>
      </w:r>
    </w:p>
    <w:p w14:paraId="36AE8C9A" w14:textId="77777777" w:rsidR="0040326D" w:rsidRPr="0040326D" w:rsidRDefault="0040326D">
      <w:pPr>
        <w:numPr>
          <w:ilvl w:val="0"/>
          <w:numId w:val="18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Run the Create-</w:t>
      </w:r>
      <w:proofErr w:type="spellStart"/>
      <w:r w:rsidRPr="0040326D">
        <w:rPr>
          <w:rFonts w:cs="Arial"/>
          <w:color w:val="374151"/>
          <w:szCs w:val="24"/>
          <w:lang w:val="en-US"/>
        </w:rPr>
        <w:t>DesktopShortcuts</w:t>
      </w:r>
      <w:proofErr w:type="spellEnd"/>
      <w:r w:rsidRPr="0040326D">
        <w:rPr>
          <w:rFonts w:cs="Arial"/>
          <w:color w:val="374151"/>
          <w:szCs w:val="24"/>
          <w:lang w:val="en-US"/>
        </w:rPr>
        <w:t xml:space="preserve"> function.</w:t>
      </w:r>
    </w:p>
    <w:p w14:paraId="6154B374" w14:textId="77777777" w:rsidR="0040326D" w:rsidRPr="0040326D" w:rsidRDefault="0040326D">
      <w:pPr>
        <w:numPr>
          <w:ilvl w:val="0"/>
          <w:numId w:val="18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Check if the specified shortcuts are created on the user's desktop.</w:t>
      </w:r>
    </w:p>
    <w:p w14:paraId="09755C3C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Expected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76601D45" w14:textId="77777777" w:rsidR="0040326D" w:rsidRPr="0040326D" w:rsidRDefault="0040326D">
      <w:pPr>
        <w:numPr>
          <w:ilvl w:val="0"/>
          <w:numId w:val="19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604FD81A" w14:textId="77777777" w:rsidR="0040326D" w:rsidRPr="0040326D" w:rsidRDefault="0040326D">
      <w:pPr>
        <w:numPr>
          <w:ilvl w:val="0"/>
          <w:numId w:val="19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722236FB" w14:textId="77777777" w:rsidR="0040326D" w:rsidRPr="0040326D" w:rsidRDefault="0040326D">
      <w:pPr>
        <w:numPr>
          <w:ilvl w:val="0"/>
          <w:numId w:val="19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25A43DB6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28E032C7" w14:textId="77777777" w:rsidR="0040326D" w:rsidRPr="0040326D" w:rsidRDefault="0040326D">
      <w:pPr>
        <w:numPr>
          <w:ilvl w:val="0"/>
          <w:numId w:val="2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3C08D6F5" w14:textId="77777777" w:rsidR="0040326D" w:rsidRPr="0040326D" w:rsidRDefault="0040326D">
      <w:pPr>
        <w:numPr>
          <w:ilvl w:val="0"/>
          <w:numId w:val="2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function call completes successfully.</w:t>
      </w:r>
    </w:p>
    <w:p w14:paraId="3A2B469A" w14:textId="77777777" w:rsidR="0040326D" w:rsidRPr="0040326D" w:rsidRDefault="0040326D">
      <w:pPr>
        <w:numPr>
          <w:ilvl w:val="0"/>
          <w:numId w:val="20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609FD0BC" w14:textId="619B5EA8" w:rsidR="0040326D" w:rsidRDefault="0040326D" w:rsidP="005E2677">
      <w:pPr>
        <w:rPr>
          <w:rFonts w:cs="Arial"/>
          <w:lang w:val="en-US"/>
        </w:rPr>
      </w:pPr>
    </w:p>
    <w:p w14:paraId="78ECEDB1" w14:textId="6C3F4453" w:rsidR="00D12952" w:rsidRPr="005E2677" w:rsidRDefault="00D12952" w:rsidP="00D12952">
      <w:pPr>
        <w:pStyle w:val="Heading2"/>
        <w:numPr>
          <w:ilvl w:val="0"/>
          <w:numId w:val="0"/>
        </w:numPr>
        <w:ind w:left="576" w:hanging="576"/>
        <w:rPr>
          <w:rFonts w:cs="Arial"/>
          <w:sz w:val="36"/>
          <w:lang w:val="en-US"/>
        </w:rPr>
      </w:pPr>
      <w:r>
        <w:rPr>
          <w:rFonts w:cs="Arial"/>
          <w:lang w:val="en-CH"/>
        </w:rPr>
        <w:t xml:space="preserve">4.5 </w:t>
      </w:r>
      <w:r w:rsidRPr="005E2677">
        <w:rPr>
          <w:rFonts w:cs="Arial"/>
          <w:lang w:val="en-US"/>
        </w:rPr>
        <w:t xml:space="preserve">Testcase </w:t>
      </w:r>
      <w:r>
        <w:rPr>
          <w:rFonts w:cs="Arial"/>
          <w:lang w:val="en-CH"/>
        </w:rPr>
        <w:t>5</w:t>
      </w:r>
      <w:r w:rsidRPr="005E2677">
        <w:rPr>
          <w:rFonts w:cs="Arial"/>
          <w:lang w:val="en-US"/>
        </w:rPr>
        <w:t>: Folder Structure and Test Documents</w:t>
      </w:r>
    </w:p>
    <w:p w14:paraId="34679683" w14:textId="77777777" w:rsidR="00D12952" w:rsidRPr="005E2677" w:rsidRDefault="00D12952" w:rsidP="00D12952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if the folder structure and test documents are created correctly and placed in the correct subfolders.</w:t>
      </w:r>
    </w:p>
    <w:p w14:paraId="0505F922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51334326" w14:textId="77777777" w:rsidR="00D12952" w:rsidRPr="005E2677" w:rsidRDefault="00D12952">
      <w:pPr>
        <w:numPr>
          <w:ilvl w:val="0"/>
          <w:numId w:val="24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36A3F2AE" w14:textId="77777777" w:rsidR="00D12952" w:rsidRPr="005E2677" w:rsidRDefault="00D12952">
      <w:pPr>
        <w:numPr>
          <w:ilvl w:val="0"/>
          <w:numId w:val="2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Run the Create-</w:t>
      </w:r>
      <w:proofErr w:type="spellStart"/>
      <w:r w:rsidRPr="005E2677">
        <w:rPr>
          <w:rFonts w:cs="Arial"/>
          <w:color w:val="374151"/>
          <w:lang w:val="en-US"/>
        </w:rPr>
        <w:t>MyDocumentsFolders</w:t>
      </w:r>
      <w:proofErr w:type="spellEnd"/>
      <w:r w:rsidRPr="005E2677">
        <w:rPr>
          <w:rFonts w:cs="Arial"/>
          <w:color w:val="374151"/>
          <w:lang w:val="en-US"/>
        </w:rPr>
        <w:t xml:space="preserve"> function.</w:t>
      </w:r>
    </w:p>
    <w:p w14:paraId="4AA1C9F0" w14:textId="77777777" w:rsidR="00D12952" w:rsidRPr="005E2677" w:rsidRDefault="00D12952">
      <w:pPr>
        <w:numPr>
          <w:ilvl w:val="0"/>
          <w:numId w:val="24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Verify the folder structure and test documents in the user's 'My Documents' folder.</w:t>
      </w:r>
    </w:p>
    <w:p w14:paraId="3BCCD60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3C3B9C37" w14:textId="77777777" w:rsidR="00D12952" w:rsidRPr="005E2677" w:rsidRDefault="00D12952">
      <w:pPr>
        <w:numPr>
          <w:ilvl w:val="0"/>
          <w:numId w:val="2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55E4C35E" w14:textId="77777777" w:rsidR="00D12952" w:rsidRPr="005E2677" w:rsidRDefault="00D12952">
      <w:pPr>
        <w:numPr>
          <w:ilvl w:val="0"/>
          <w:numId w:val="2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4427E1BD" w14:textId="77777777" w:rsidR="00D12952" w:rsidRPr="005E2677" w:rsidRDefault="00D12952">
      <w:pPr>
        <w:numPr>
          <w:ilvl w:val="0"/>
          <w:numId w:val="25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490BDB6A" w14:textId="77777777" w:rsidR="00D12952" w:rsidRPr="005E2677" w:rsidRDefault="00D12952">
      <w:pPr>
        <w:numPr>
          <w:ilvl w:val="1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lastRenderedPageBreak/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66ED3D7C" w14:textId="77777777" w:rsidR="00D12952" w:rsidRPr="005E2677" w:rsidRDefault="00D12952">
      <w:pPr>
        <w:numPr>
          <w:ilvl w:val="2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365C9EEE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1A49E4FC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1FE246D4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46C3FE18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67F7B8B5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2575D75D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34D3DBEF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3EA92ECD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7B75332E" w14:textId="77777777" w:rsidR="00D12952" w:rsidRPr="005E2677" w:rsidRDefault="00D12952">
      <w:pPr>
        <w:numPr>
          <w:ilvl w:val="2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5A395B34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656CBE84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17D5CBFC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7FFF49F3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7FC4F373" w14:textId="77777777" w:rsidR="00D12952" w:rsidRPr="005E2677" w:rsidRDefault="00D12952">
      <w:pPr>
        <w:numPr>
          <w:ilvl w:val="2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41BC6C80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749B4FBA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054E7BA0" w14:textId="77777777" w:rsidR="00D12952" w:rsidRPr="005E2677" w:rsidRDefault="00D12952">
      <w:pPr>
        <w:numPr>
          <w:ilvl w:val="3"/>
          <w:numId w:val="25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2EE94FB7" w14:textId="77777777" w:rsidR="00D12952" w:rsidRPr="005E2677" w:rsidRDefault="00D12952">
      <w:pPr>
        <w:numPr>
          <w:ilvl w:val="4"/>
          <w:numId w:val="25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47A3E7DC" w14:textId="77777777" w:rsidR="00D12952" w:rsidRDefault="00D12952" w:rsidP="00D12952">
      <w:pPr>
        <w:spacing w:before="0" w:after="0"/>
        <w:rPr>
          <w:rStyle w:val="Strong"/>
          <w:rFonts w:cs="Arial"/>
          <w:color w:val="374151"/>
          <w:szCs w:val="24"/>
        </w:rPr>
      </w:pPr>
      <w:r>
        <w:rPr>
          <w:rStyle w:val="Strong"/>
          <w:rFonts w:cs="Arial"/>
          <w:color w:val="374151"/>
        </w:rPr>
        <w:br w:type="page"/>
      </w:r>
    </w:p>
    <w:p w14:paraId="7602CE97" w14:textId="77777777" w:rsidR="00D12952" w:rsidRPr="005E2677" w:rsidRDefault="00D12952" w:rsidP="00D12952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Actual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64BC77BB" w14:textId="77777777" w:rsidR="00D12952" w:rsidRPr="005E2677" w:rsidRDefault="00D12952">
      <w:pPr>
        <w:numPr>
          <w:ilvl w:val="0"/>
          <w:numId w:val="2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2D4A2AF5" w14:textId="77777777" w:rsidR="00D12952" w:rsidRPr="005E2677" w:rsidRDefault="00D12952">
      <w:pPr>
        <w:numPr>
          <w:ilvl w:val="0"/>
          <w:numId w:val="2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function call completes successfully.</w:t>
      </w:r>
    </w:p>
    <w:p w14:paraId="115ED3AC" w14:textId="77777777" w:rsidR="00D12952" w:rsidRPr="005E2677" w:rsidRDefault="00D12952">
      <w:pPr>
        <w:numPr>
          <w:ilvl w:val="0"/>
          <w:numId w:val="26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folder structure is as follows:</w:t>
      </w:r>
    </w:p>
    <w:p w14:paraId="7DEB18B7" w14:textId="77777777" w:rsidR="00D12952" w:rsidRPr="005E2677" w:rsidRDefault="00D12952">
      <w:pPr>
        <w:numPr>
          <w:ilvl w:val="1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'My </w:t>
      </w:r>
      <w:proofErr w:type="spellStart"/>
      <w:r w:rsidRPr="005E2677">
        <w:rPr>
          <w:rFonts w:cs="Arial"/>
          <w:color w:val="374151"/>
        </w:rPr>
        <w:t>Documents</w:t>
      </w:r>
      <w:proofErr w:type="spellEnd"/>
      <w:r w:rsidRPr="005E2677">
        <w:rPr>
          <w:rFonts w:cs="Arial"/>
          <w:color w:val="374151"/>
        </w:rPr>
        <w:t>'</w:t>
      </w:r>
    </w:p>
    <w:p w14:paraId="3F201D44" w14:textId="77777777" w:rsidR="00D12952" w:rsidRPr="005E2677" w:rsidRDefault="00D12952">
      <w:pPr>
        <w:numPr>
          <w:ilvl w:val="2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TBZ</w:t>
      </w:r>
    </w:p>
    <w:p w14:paraId="4E0F8C0C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m242</w:t>
      </w:r>
    </w:p>
    <w:p w14:paraId="457C9A1A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Micropython_Zusammenfassung.txt</w:t>
      </w:r>
    </w:p>
    <w:p w14:paraId="5830A6F1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m122</w:t>
      </w:r>
    </w:p>
    <w:p w14:paraId="5D816109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Powershell_Ideen.txt</w:t>
      </w:r>
    </w:p>
    <w:p w14:paraId="47748F47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m226b</w:t>
      </w:r>
    </w:p>
    <w:p w14:paraId="5DA97E0B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Java_Projekt.txt</w:t>
      </w:r>
    </w:p>
    <w:p w14:paraId="4A555160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m153</w:t>
      </w:r>
    </w:p>
    <w:p w14:paraId="461FA07F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Datenbank.txt</w:t>
      </w:r>
    </w:p>
    <w:p w14:paraId="465D130F" w14:textId="77777777" w:rsidR="00D12952" w:rsidRPr="005E2677" w:rsidRDefault="00D12952">
      <w:pPr>
        <w:numPr>
          <w:ilvl w:val="2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</w:t>
      </w:r>
    </w:p>
    <w:p w14:paraId="7BB10801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UEK106</w:t>
      </w:r>
    </w:p>
    <w:p w14:paraId="518CFB3C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ÜK_Präsentation.txt</w:t>
      </w:r>
    </w:p>
    <w:p w14:paraId="288F03CA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UEK304</w:t>
      </w:r>
    </w:p>
    <w:p w14:paraId="119131CE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ÜK_Lehrmaterialien.txt</w:t>
      </w:r>
    </w:p>
    <w:p w14:paraId="0A306203" w14:textId="77777777" w:rsidR="00D12952" w:rsidRPr="005E2677" w:rsidRDefault="00D12952">
      <w:pPr>
        <w:numPr>
          <w:ilvl w:val="2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Sunrise</w:t>
      </w:r>
    </w:p>
    <w:p w14:paraId="7D2CCD13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Lohnausweis</w:t>
      </w:r>
    </w:p>
    <w:p w14:paraId="3AC456C0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Lohnabrechnung_2022.txt</w:t>
      </w:r>
    </w:p>
    <w:p w14:paraId="1940DF8A" w14:textId="77777777" w:rsidR="00D12952" w:rsidRPr="005E2677" w:rsidRDefault="00D12952">
      <w:pPr>
        <w:numPr>
          <w:ilvl w:val="3"/>
          <w:numId w:val="26"/>
        </w:numPr>
        <w:spacing w:before="0" w:after="0"/>
        <w:rPr>
          <w:rFonts w:cs="Arial"/>
          <w:color w:val="374151"/>
        </w:rPr>
      </w:pPr>
      <w:proofErr w:type="spellStart"/>
      <w:r w:rsidRPr="005E2677">
        <w:rPr>
          <w:rFonts w:cs="Arial"/>
          <w:color w:val="374151"/>
        </w:rPr>
        <w:t>Sunrise_Projekte</w:t>
      </w:r>
      <w:proofErr w:type="spellEnd"/>
    </w:p>
    <w:p w14:paraId="68CC782A" w14:textId="77777777" w:rsidR="00D12952" w:rsidRPr="005E2677" w:rsidRDefault="00D12952">
      <w:pPr>
        <w:numPr>
          <w:ilvl w:val="4"/>
          <w:numId w:val="26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>Projektplanung_Vacation_Planner.txt</w:t>
      </w:r>
    </w:p>
    <w:p w14:paraId="73F0D374" w14:textId="77777777" w:rsidR="00D12952" w:rsidRPr="005E2677" w:rsidRDefault="00D12952" w:rsidP="005E2677">
      <w:pPr>
        <w:rPr>
          <w:rFonts w:cs="Arial"/>
          <w:lang w:val="en-US"/>
        </w:rPr>
      </w:pPr>
    </w:p>
    <w:p w14:paraId="0A45B541" w14:textId="259F8DD9" w:rsidR="0040326D" w:rsidRPr="00962DC9" w:rsidRDefault="00962DC9" w:rsidP="00962DC9">
      <w:pPr>
        <w:pStyle w:val="Heading2"/>
        <w:numPr>
          <w:ilvl w:val="0"/>
          <w:numId w:val="0"/>
        </w:numPr>
        <w:ind w:left="576" w:hanging="576"/>
        <w:rPr>
          <w:rFonts w:cs="Arial"/>
          <w:lang w:val="en-US"/>
        </w:rPr>
      </w:pPr>
      <w:r>
        <w:rPr>
          <w:rFonts w:cs="Arial"/>
          <w:lang w:val="en-CH"/>
        </w:rPr>
        <w:t>4.</w:t>
      </w:r>
      <w:r w:rsidR="00D12952">
        <w:rPr>
          <w:rFonts w:cs="Arial"/>
          <w:lang w:val="en-CH"/>
        </w:rPr>
        <w:t>6</w:t>
      </w:r>
      <w:r>
        <w:rPr>
          <w:rFonts w:cs="Arial"/>
          <w:lang w:val="en-CH"/>
        </w:rPr>
        <w:t xml:space="preserve"> </w:t>
      </w:r>
      <w:r w:rsidR="0040326D" w:rsidRPr="00962DC9">
        <w:rPr>
          <w:rFonts w:cs="Arial"/>
          <w:lang w:val="en-US"/>
        </w:rPr>
        <w:t xml:space="preserve">Testcase </w:t>
      </w:r>
      <w:r w:rsidR="00D12952">
        <w:rPr>
          <w:rFonts w:cs="Arial"/>
          <w:lang w:val="en-CH"/>
        </w:rPr>
        <w:t>6</w:t>
      </w:r>
      <w:r w:rsidR="0040326D" w:rsidRPr="00962DC9">
        <w:rPr>
          <w:rFonts w:cs="Arial"/>
          <w:lang w:val="en-US"/>
        </w:rPr>
        <w:t>: End-to-End Execution</w:t>
      </w:r>
    </w:p>
    <w:p w14:paraId="2F472A00" w14:textId="77777777" w:rsidR="0040326D" w:rsidRPr="005E2677" w:rsidRDefault="0040326D" w:rsidP="005E2677">
      <w:pPr>
        <w:pStyle w:val="NormalWeb"/>
        <w:spacing w:before="0" w:beforeAutospacing="0" w:after="300" w:afterAutospacing="0"/>
        <w:rPr>
          <w:rFonts w:ascii="Arial" w:hAnsi="Arial" w:cs="Arial"/>
          <w:color w:val="374151"/>
          <w:lang w:val="en-US"/>
        </w:rPr>
      </w:pPr>
      <w:r w:rsidRPr="005E2677">
        <w:rPr>
          <w:rFonts w:ascii="Arial" w:hAnsi="Arial" w:cs="Arial"/>
          <w:color w:val="374151"/>
          <w:lang w:val="en-US"/>
        </w:rPr>
        <w:t>Description: Test the end-to-end execution of the PowerShell script.</w:t>
      </w:r>
    </w:p>
    <w:p w14:paraId="5A765826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r w:rsidRPr="005E2677">
        <w:rPr>
          <w:rStyle w:val="Strong"/>
          <w:rFonts w:ascii="Arial" w:hAnsi="Arial" w:cs="Arial"/>
          <w:color w:val="374151"/>
        </w:rPr>
        <w:t xml:space="preserve">Test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Steps</w:t>
      </w:r>
      <w:proofErr w:type="spellEnd"/>
    </w:p>
    <w:p w14:paraId="092098A1" w14:textId="77777777" w:rsidR="0040326D" w:rsidRPr="005E2677" w:rsidRDefault="0040326D">
      <w:pPr>
        <w:numPr>
          <w:ilvl w:val="0"/>
          <w:numId w:val="21"/>
        </w:numPr>
        <w:spacing w:before="0" w:after="0"/>
        <w:rPr>
          <w:rFonts w:cs="Arial"/>
          <w:color w:val="374151"/>
        </w:rPr>
      </w:pPr>
      <w:r w:rsidRPr="005E2677">
        <w:rPr>
          <w:rFonts w:cs="Arial"/>
          <w:color w:val="374151"/>
        </w:rPr>
        <w:t xml:space="preserve">Run </w:t>
      </w:r>
      <w:proofErr w:type="spellStart"/>
      <w:r w:rsidRPr="005E2677">
        <w:rPr>
          <w:rFonts w:cs="Arial"/>
          <w:color w:val="374151"/>
        </w:rPr>
        <w:t>the</w:t>
      </w:r>
      <w:proofErr w:type="spellEnd"/>
      <w:r w:rsidRPr="005E2677">
        <w:rPr>
          <w:rFonts w:cs="Arial"/>
          <w:color w:val="374151"/>
        </w:rPr>
        <w:t xml:space="preserve"> PowerShell </w:t>
      </w:r>
      <w:proofErr w:type="spellStart"/>
      <w:r w:rsidRPr="005E2677">
        <w:rPr>
          <w:rFonts w:cs="Arial"/>
          <w:color w:val="374151"/>
        </w:rPr>
        <w:t>script</w:t>
      </w:r>
      <w:proofErr w:type="spellEnd"/>
      <w:r w:rsidRPr="005E2677">
        <w:rPr>
          <w:rFonts w:cs="Arial"/>
          <w:color w:val="374151"/>
        </w:rPr>
        <w:t>.</w:t>
      </w:r>
    </w:p>
    <w:p w14:paraId="428BFE67" w14:textId="77777777" w:rsidR="0040326D" w:rsidRPr="005E2677" w:rsidRDefault="0040326D">
      <w:pPr>
        <w:numPr>
          <w:ilvl w:val="0"/>
          <w:numId w:val="2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folders, subfolders, and test documents are created in the user's 'My Documents' folder.</w:t>
      </w:r>
    </w:p>
    <w:p w14:paraId="0FAB8BD0" w14:textId="77777777" w:rsidR="0040326D" w:rsidRPr="005E2677" w:rsidRDefault="0040326D">
      <w:pPr>
        <w:numPr>
          <w:ilvl w:val="0"/>
          <w:numId w:val="2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if the specified shortcuts are created on the user's desktop.</w:t>
      </w:r>
    </w:p>
    <w:p w14:paraId="431F6E99" w14:textId="411DD1FD" w:rsidR="008A3B87" w:rsidRDefault="0040326D">
      <w:pPr>
        <w:numPr>
          <w:ilvl w:val="0"/>
          <w:numId w:val="21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Check 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value.</w:t>
      </w:r>
    </w:p>
    <w:p w14:paraId="30F1A398" w14:textId="18AFC283" w:rsidR="0040326D" w:rsidRPr="005E2677" w:rsidRDefault="008A3B87" w:rsidP="008A3B87">
      <w:pPr>
        <w:spacing w:before="0" w:after="0"/>
        <w:rPr>
          <w:rFonts w:cs="Arial"/>
          <w:color w:val="374151"/>
          <w:lang w:val="en-US"/>
        </w:rPr>
      </w:pPr>
      <w:r>
        <w:rPr>
          <w:rFonts w:cs="Arial"/>
          <w:color w:val="374151"/>
          <w:lang w:val="en-US"/>
        </w:rPr>
        <w:br w:type="page"/>
      </w:r>
    </w:p>
    <w:p w14:paraId="27E2BABA" w14:textId="77777777" w:rsidR="0040326D" w:rsidRPr="005E2677" w:rsidRDefault="0040326D" w:rsidP="005E2677">
      <w:pPr>
        <w:pStyle w:val="NormalWeb"/>
        <w:spacing w:before="300" w:beforeAutospacing="0" w:after="300" w:afterAutospacing="0"/>
        <w:rPr>
          <w:rFonts w:ascii="Arial" w:hAnsi="Arial" w:cs="Arial"/>
          <w:color w:val="374151"/>
        </w:rPr>
      </w:pPr>
      <w:proofErr w:type="spellStart"/>
      <w:r w:rsidRPr="005E2677">
        <w:rPr>
          <w:rStyle w:val="Strong"/>
          <w:rFonts w:ascii="Arial" w:hAnsi="Arial" w:cs="Arial"/>
          <w:color w:val="374151"/>
        </w:rPr>
        <w:lastRenderedPageBreak/>
        <w:t>Expected</w:t>
      </w:r>
      <w:proofErr w:type="spellEnd"/>
      <w:r w:rsidRPr="005E2677">
        <w:rPr>
          <w:rStyle w:val="Strong"/>
          <w:rFonts w:ascii="Arial" w:hAnsi="Arial" w:cs="Arial"/>
          <w:color w:val="374151"/>
        </w:rPr>
        <w:t xml:space="preserve"> </w:t>
      </w:r>
      <w:proofErr w:type="spellStart"/>
      <w:r w:rsidRPr="005E2677">
        <w:rPr>
          <w:rStyle w:val="Strong"/>
          <w:rFonts w:ascii="Arial" w:hAnsi="Arial" w:cs="Arial"/>
          <w:color w:val="374151"/>
        </w:rPr>
        <w:t>Results</w:t>
      </w:r>
      <w:proofErr w:type="spellEnd"/>
    </w:p>
    <w:p w14:paraId="40222E90" w14:textId="77777777" w:rsidR="0040326D" w:rsidRPr="005E2677" w:rsidRDefault="0040326D">
      <w:pPr>
        <w:numPr>
          <w:ilvl w:val="0"/>
          <w:numId w:val="2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script runs without any errors.</w:t>
      </w:r>
    </w:p>
    <w:p w14:paraId="7A611E9B" w14:textId="77777777" w:rsidR="0040326D" w:rsidRPr="005E2677" w:rsidRDefault="0040326D">
      <w:pPr>
        <w:numPr>
          <w:ilvl w:val="0"/>
          <w:numId w:val="2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folders ('TBZ', 'ÜK', and 'Sunrise'), subfolders ('m242', 'm122', 'm226b', 'm153', '</w:t>
      </w:r>
      <w:proofErr w:type="spellStart"/>
      <w:r w:rsidRPr="005E2677">
        <w:rPr>
          <w:rFonts w:cs="Arial"/>
          <w:color w:val="374151"/>
          <w:lang w:val="en-US"/>
        </w:rPr>
        <w:t>Lohnausweis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Sunrise_Projekte</w:t>
      </w:r>
      <w:proofErr w:type="spellEnd"/>
      <w:r w:rsidRPr="005E2677">
        <w:rPr>
          <w:rFonts w:cs="Arial"/>
          <w:color w:val="374151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7AE00768" w14:textId="77777777" w:rsidR="0040326D" w:rsidRPr="005E2677" w:rsidRDefault="0040326D">
      <w:pPr>
        <w:numPr>
          <w:ilvl w:val="0"/>
          <w:numId w:val="2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specified shortcuts ('</w:t>
      </w:r>
      <w:proofErr w:type="spellStart"/>
      <w:r w:rsidRPr="005E2677">
        <w:rPr>
          <w:rFonts w:cs="Arial"/>
          <w:color w:val="374151"/>
          <w:lang w:val="en-US"/>
        </w:rPr>
        <w:t>TBZ.lnk</w:t>
      </w:r>
      <w:proofErr w:type="spellEnd"/>
      <w:r w:rsidRPr="005E2677">
        <w:rPr>
          <w:rFonts w:cs="Arial"/>
          <w:color w:val="374151"/>
          <w:lang w:val="en-US"/>
        </w:rPr>
        <w:t>', '</w:t>
      </w:r>
      <w:proofErr w:type="spellStart"/>
      <w:r w:rsidRPr="005E2677">
        <w:rPr>
          <w:rFonts w:cs="Arial"/>
          <w:color w:val="374151"/>
          <w:lang w:val="en-US"/>
        </w:rPr>
        <w:t>ÜK.lnk</w:t>
      </w:r>
      <w:proofErr w:type="spellEnd"/>
      <w:r w:rsidRPr="005E2677">
        <w:rPr>
          <w:rFonts w:cs="Arial"/>
          <w:color w:val="374151"/>
          <w:lang w:val="en-US"/>
        </w:rPr>
        <w:t>', and '</w:t>
      </w:r>
      <w:proofErr w:type="spellStart"/>
      <w:r w:rsidRPr="005E2677">
        <w:rPr>
          <w:rFonts w:cs="Arial"/>
          <w:color w:val="374151"/>
          <w:lang w:val="en-US"/>
        </w:rPr>
        <w:t>Sunrise.lnk</w:t>
      </w:r>
      <w:proofErr w:type="spellEnd"/>
      <w:r w:rsidRPr="005E2677">
        <w:rPr>
          <w:rFonts w:cs="Arial"/>
          <w:color w:val="374151"/>
          <w:lang w:val="en-US"/>
        </w:rPr>
        <w:t>') are created correctly on the user's desktop, each pointing to the corresponding folder in the user's 'My Documents' folder.</w:t>
      </w:r>
    </w:p>
    <w:p w14:paraId="7F891E95" w14:textId="77777777" w:rsidR="0040326D" w:rsidRPr="005E2677" w:rsidRDefault="0040326D">
      <w:pPr>
        <w:numPr>
          <w:ilvl w:val="0"/>
          <w:numId w:val="22"/>
        </w:numPr>
        <w:spacing w:before="0" w:after="0"/>
        <w:rPr>
          <w:rFonts w:cs="Arial"/>
          <w:color w:val="374151"/>
          <w:lang w:val="en-US"/>
        </w:rPr>
      </w:pPr>
      <w:r w:rsidRPr="005E2677">
        <w:rPr>
          <w:rFonts w:cs="Arial"/>
          <w:color w:val="374151"/>
          <w:lang w:val="en-US"/>
        </w:rPr>
        <w:t>The '</w:t>
      </w:r>
      <w:proofErr w:type="spellStart"/>
      <w:r w:rsidRPr="005E2677">
        <w:rPr>
          <w:rFonts w:cs="Arial"/>
          <w:color w:val="374151"/>
          <w:lang w:val="en-US"/>
        </w:rPr>
        <w:t>MinAnimate</w:t>
      </w:r>
      <w:proofErr w:type="spellEnd"/>
      <w:r w:rsidRPr="005E2677">
        <w:rPr>
          <w:rFonts w:cs="Arial"/>
          <w:color w:val="374151"/>
          <w:lang w:val="en-US"/>
        </w:rPr>
        <w:t>' registry key value is set to '1', indicating that window animations are enabled.</w:t>
      </w:r>
    </w:p>
    <w:p w14:paraId="6CA4A9EA" w14:textId="77777777" w:rsidR="0040326D" w:rsidRPr="0040326D" w:rsidRDefault="0040326D" w:rsidP="005E2677">
      <w:pPr>
        <w:spacing w:before="300" w:after="300"/>
        <w:rPr>
          <w:rFonts w:cs="Arial"/>
          <w:color w:val="374151"/>
          <w:szCs w:val="24"/>
        </w:rPr>
      </w:pPr>
      <w:proofErr w:type="spellStart"/>
      <w:r w:rsidRPr="0040326D">
        <w:rPr>
          <w:rFonts w:cs="Arial"/>
          <w:b/>
          <w:bCs/>
          <w:color w:val="374151"/>
          <w:szCs w:val="24"/>
        </w:rPr>
        <w:t>Actual</w:t>
      </w:r>
      <w:proofErr w:type="spellEnd"/>
      <w:r w:rsidRPr="0040326D">
        <w:rPr>
          <w:rFonts w:cs="Arial"/>
          <w:b/>
          <w:bCs/>
          <w:color w:val="374151"/>
          <w:szCs w:val="24"/>
        </w:rPr>
        <w:t xml:space="preserve"> </w:t>
      </w:r>
      <w:proofErr w:type="spellStart"/>
      <w:r w:rsidRPr="0040326D">
        <w:rPr>
          <w:rFonts w:cs="Arial"/>
          <w:b/>
          <w:bCs/>
          <w:color w:val="374151"/>
          <w:szCs w:val="24"/>
        </w:rPr>
        <w:t>Results</w:t>
      </w:r>
      <w:proofErr w:type="spellEnd"/>
    </w:p>
    <w:p w14:paraId="04175AA4" w14:textId="77777777" w:rsidR="0040326D" w:rsidRPr="0040326D" w:rsidRDefault="0040326D">
      <w:pPr>
        <w:numPr>
          <w:ilvl w:val="0"/>
          <w:numId w:val="23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script runs without any errors.</w:t>
      </w:r>
    </w:p>
    <w:p w14:paraId="0EFCF6F6" w14:textId="77777777" w:rsidR="0040326D" w:rsidRPr="0040326D" w:rsidRDefault="0040326D">
      <w:pPr>
        <w:numPr>
          <w:ilvl w:val="0"/>
          <w:numId w:val="23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folders ('TBZ', 'ÜK', and 'Sunrise'), subfolders ('m242', 'm122', 'm226b', 'm153', '</w:t>
      </w:r>
      <w:proofErr w:type="spellStart"/>
      <w:r w:rsidRPr="0040326D">
        <w:rPr>
          <w:rFonts w:cs="Arial"/>
          <w:color w:val="374151"/>
          <w:szCs w:val="24"/>
          <w:lang w:val="en-US"/>
        </w:rPr>
        <w:t>Lohnausweis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Sunrise_Projekte</w:t>
      </w:r>
      <w:proofErr w:type="spellEnd"/>
      <w:r w:rsidRPr="0040326D">
        <w:rPr>
          <w:rFonts w:cs="Arial"/>
          <w:color w:val="374151"/>
          <w:szCs w:val="24"/>
          <w:lang w:val="en-US"/>
        </w:rPr>
        <w:t>', 'UEK106', 'UEK304'), and test documents (e.g., 'Micropython_Zusammenfassung.txt', 'Powershell_Ideen.txt', 'Java_Projekt.txt', 'Datenbank.txt', 'Lohnabrechnung_2022.txt', 'Projektplanung_Vacation_Planner.txt', 'ÜK_Präsentation.txt', 'ÜK_Lehrmaterialien.txt') are created correctly in the user's 'My Documents' folder.</w:t>
      </w:r>
    </w:p>
    <w:p w14:paraId="199AE362" w14:textId="77777777" w:rsidR="0040326D" w:rsidRPr="0040326D" w:rsidRDefault="0040326D">
      <w:pPr>
        <w:numPr>
          <w:ilvl w:val="0"/>
          <w:numId w:val="23"/>
        </w:numPr>
        <w:spacing w:before="0" w:after="0"/>
        <w:rPr>
          <w:rFonts w:cs="Arial"/>
          <w:color w:val="374151"/>
          <w:szCs w:val="24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specified shortcuts ('</w:t>
      </w:r>
      <w:proofErr w:type="spellStart"/>
      <w:r w:rsidRPr="0040326D">
        <w:rPr>
          <w:rFonts w:cs="Arial"/>
          <w:color w:val="374151"/>
          <w:szCs w:val="24"/>
          <w:lang w:val="en-US"/>
        </w:rPr>
        <w:t>TBZ.lnk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'</w:t>
      </w:r>
      <w:proofErr w:type="spellStart"/>
      <w:r w:rsidRPr="0040326D">
        <w:rPr>
          <w:rFonts w:cs="Arial"/>
          <w:color w:val="374151"/>
          <w:szCs w:val="24"/>
          <w:lang w:val="en-US"/>
        </w:rPr>
        <w:t>ÜK.lnk</w:t>
      </w:r>
      <w:proofErr w:type="spellEnd"/>
      <w:r w:rsidRPr="0040326D">
        <w:rPr>
          <w:rFonts w:cs="Arial"/>
          <w:color w:val="374151"/>
          <w:szCs w:val="24"/>
          <w:lang w:val="en-US"/>
        </w:rPr>
        <w:t>', and '</w:t>
      </w:r>
      <w:proofErr w:type="spellStart"/>
      <w:r w:rsidRPr="0040326D">
        <w:rPr>
          <w:rFonts w:cs="Arial"/>
          <w:color w:val="374151"/>
          <w:szCs w:val="24"/>
          <w:lang w:val="en-US"/>
        </w:rPr>
        <w:t>Sunrise.lnk</w:t>
      </w:r>
      <w:proofErr w:type="spellEnd"/>
      <w:r w:rsidRPr="0040326D">
        <w:rPr>
          <w:rFonts w:cs="Arial"/>
          <w:color w:val="374151"/>
          <w:szCs w:val="24"/>
          <w:lang w:val="en-US"/>
        </w:rPr>
        <w:t>') are created correctly on the user's desktop, each pointing to the corresponding folder in the user's 'My Documents' folder.</w:t>
      </w:r>
    </w:p>
    <w:p w14:paraId="45DC726D" w14:textId="77777777" w:rsidR="005E2677" w:rsidRPr="005E2677" w:rsidRDefault="0040326D">
      <w:pPr>
        <w:numPr>
          <w:ilvl w:val="0"/>
          <w:numId w:val="23"/>
        </w:numPr>
        <w:spacing w:before="0" w:after="0"/>
        <w:rPr>
          <w:rFonts w:cs="Arial"/>
          <w:lang w:val="en-US"/>
        </w:rPr>
      </w:pPr>
      <w:r w:rsidRPr="0040326D">
        <w:rPr>
          <w:rFonts w:cs="Arial"/>
          <w:color w:val="374151"/>
          <w:szCs w:val="24"/>
          <w:lang w:val="en-US"/>
        </w:rPr>
        <w:t>The '</w:t>
      </w:r>
      <w:proofErr w:type="spellStart"/>
      <w:r w:rsidRPr="0040326D">
        <w:rPr>
          <w:rFonts w:cs="Arial"/>
          <w:color w:val="374151"/>
          <w:szCs w:val="24"/>
          <w:lang w:val="en-US"/>
        </w:rPr>
        <w:t>MinAnimate</w:t>
      </w:r>
      <w:proofErr w:type="spellEnd"/>
      <w:r w:rsidRPr="0040326D">
        <w:rPr>
          <w:rFonts w:cs="Arial"/>
          <w:color w:val="374151"/>
          <w:szCs w:val="24"/>
          <w:lang w:val="en-US"/>
        </w:rPr>
        <w:t>' registry key value is set to '1', indicating that</w:t>
      </w:r>
      <w:r w:rsidR="004E48E9" w:rsidRPr="005E2677">
        <w:rPr>
          <w:rFonts w:cs="Arial"/>
          <w:color w:val="374151"/>
          <w:szCs w:val="24"/>
          <w:lang w:val="en-CH"/>
        </w:rPr>
        <w:t xml:space="preserve"> </w:t>
      </w:r>
      <w:r w:rsidR="004E48E9" w:rsidRPr="005E2677">
        <w:rPr>
          <w:rFonts w:cs="Arial"/>
          <w:color w:val="374151"/>
          <w:shd w:val="clear" w:color="auto" w:fill="F7F7F8"/>
          <w:lang w:val="en-US"/>
        </w:rPr>
        <w:t>window animations are enabled.</w:t>
      </w:r>
    </w:p>
    <w:p w14:paraId="73194209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p w14:paraId="241B970F" w14:textId="77777777" w:rsidR="008A3B87" w:rsidRDefault="008A3B87">
      <w:pPr>
        <w:spacing w:before="0" w:after="0"/>
        <w:rPr>
          <w:rFonts w:cs="Arial"/>
          <w:b/>
          <w:lang w:val="en-CH" w:eastAsia="de-DE"/>
        </w:rPr>
      </w:pPr>
      <w:r>
        <w:rPr>
          <w:rFonts w:cs="Arial"/>
          <w:lang w:val="en-CH"/>
        </w:rPr>
        <w:br w:type="page"/>
      </w:r>
    </w:p>
    <w:p w14:paraId="37730246" w14:textId="6C5FDF81" w:rsidR="007E61DB" w:rsidRDefault="007E61DB" w:rsidP="005E2677">
      <w:pPr>
        <w:spacing w:before="0" w:after="0"/>
        <w:rPr>
          <w:rFonts w:cs="Arial"/>
          <w:lang w:val="en-US"/>
        </w:rPr>
      </w:pPr>
    </w:p>
    <w:p w14:paraId="4AE760A7" w14:textId="77777777" w:rsidR="008A3B87" w:rsidRDefault="008A3B87" w:rsidP="005E2677">
      <w:pPr>
        <w:spacing w:before="0" w:after="0"/>
        <w:rPr>
          <w:rFonts w:cs="Arial"/>
          <w:lang w:val="en-US"/>
        </w:rPr>
      </w:pPr>
    </w:p>
    <w:p w14:paraId="58EC4A0D" w14:textId="5F95BADA" w:rsidR="008A3B87" w:rsidRPr="008A3B87" w:rsidRDefault="008A3B87" w:rsidP="005E2677">
      <w:pPr>
        <w:spacing w:before="0" w:after="0"/>
        <w:rPr>
          <w:rFonts w:cs="Arial"/>
          <w:b/>
          <w:lang w:val="en-US" w:eastAsia="de-DE"/>
        </w:rPr>
      </w:pPr>
      <w:proofErr w:type="spellStart"/>
      <w:r w:rsidRPr="008A3B87">
        <w:rPr>
          <w:rFonts w:cs="Arial"/>
          <w:b/>
          <w:lang w:val="en-US" w:eastAsia="de-DE"/>
        </w:rPr>
        <w:t>Tabellenübersicht</w:t>
      </w:r>
      <w:proofErr w:type="spellEnd"/>
      <w:r w:rsidRPr="008A3B87">
        <w:rPr>
          <w:rFonts w:cs="Arial"/>
          <w:b/>
          <w:lang w:val="en-US" w:eastAsia="de-DE"/>
        </w:rPr>
        <w:t xml:space="preserve"> - Testcases</w:t>
      </w:r>
    </w:p>
    <w:p w14:paraId="7DFCE7E5" w14:textId="77777777" w:rsidR="005E2677" w:rsidRPr="005E2677" w:rsidRDefault="005E2677" w:rsidP="005E2677">
      <w:pPr>
        <w:spacing w:before="0" w:after="0"/>
        <w:rPr>
          <w:rFonts w:cs="Arial"/>
          <w:lang w:val="en-US"/>
        </w:rPr>
      </w:pP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5369"/>
        <w:gridCol w:w="2189"/>
      </w:tblGrid>
      <w:tr w:rsidR="005E2677" w:rsidRPr="005E2677" w14:paraId="37536085" w14:textId="77777777" w:rsidTr="008A3B8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08FB24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973FE9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Testcase</w:t>
            </w:r>
            <w:proofErr w:type="spellEnd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 Name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F7BB173" w14:textId="77777777" w:rsidR="005E2677" w:rsidRPr="005E2677" w:rsidRDefault="005E2677" w:rsidP="005E2677">
            <w:pPr>
              <w:spacing w:before="0" w:after="0"/>
              <w:jc w:val="center"/>
              <w:rPr>
                <w:rFonts w:cs="Arial"/>
                <w:b/>
                <w:bCs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 xml:space="preserve">Test </w:t>
            </w:r>
            <w:proofErr w:type="spellStart"/>
            <w:r w:rsidRPr="005E2677">
              <w:rPr>
                <w:rFonts w:cs="Arial"/>
                <w:b/>
                <w:bCs/>
                <w:color w:val="374151"/>
                <w:sz w:val="21"/>
                <w:szCs w:val="21"/>
              </w:rPr>
              <w:t>Result</w:t>
            </w:r>
            <w:proofErr w:type="spellEnd"/>
          </w:p>
        </w:tc>
      </w:tr>
      <w:tr w:rsidR="007D18E7" w:rsidRPr="005E2677" w14:paraId="3ADC1857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1B382CCF" w14:textId="07E16856" w:rsidR="007D18E7" w:rsidRPr="007D18E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</w:tcPr>
          <w:p w14:paraId="551BC60F" w14:textId="430360F9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Ansible</w:t>
            </w:r>
            <w:proofErr w:type="spellEnd"/>
            <w:r w:rsidRPr="007D18E7">
              <w:rPr>
                <w:rFonts w:cs="Arial"/>
                <w:color w:val="374151"/>
                <w:sz w:val="21"/>
                <w:szCs w:val="21"/>
              </w:rPr>
              <w:t xml:space="preserve"> </w:t>
            </w:r>
            <w:proofErr w:type="spellStart"/>
            <w:r w:rsidRPr="007D18E7">
              <w:rPr>
                <w:rFonts w:cs="Arial"/>
                <w:color w:val="374151"/>
                <w:sz w:val="21"/>
                <w:szCs w:val="21"/>
              </w:rPr>
              <w:t>win_ping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</w:tcPr>
          <w:p w14:paraId="258A0485" w14:textId="023E4638" w:rsidR="007D18E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113DD55C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4AA9CB2" w14:textId="7243C176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4A0BFD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Set-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WindowAnimations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3BAD302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5575F774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2EF7E7" w14:textId="3BD0C377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0E905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MyDocumentsFolders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67F1C8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4C0512F1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9A2FA03" w14:textId="138B7AB1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C5E09A6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r w:rsidRPr="005E2677">
              <w:rPr>
                <w:rFonts w:cs="Arial"/>
                <w:color w:val="374151"/>
                <w:sz w:val="21"/>
                <w:szCs w:val="21"/>
              </w:rPr>
              <w:t>Create-</w:t>
            </w: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DesktopShortcuts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EA506DC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795A004D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B48C7A" w14:textId="25F8DA7D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E7E17DD" w14:textId="05E7E0CA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Folder Structure and Test Docs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666305B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  <w:tr w:rsidR="005E2677" w:rsidRPr="005E2677" w14:paraId="23CF8EEF" w14:textId="77777777" w:rsidTr="008A3B87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CA83BC" w14:textId="515C7DF4" w:rsidR="005E2677" w:rsidRPr="005E2677" w:rsidRDefault="007D18E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CH"/>
              </w:rPr>
            </w:pPr>
            <w:r>
              <w:rPr>
                <w:rFonts w:cs="Arial"/>
                <w:color w:val="374151"/>
                <w:sz w:val="21"/>
                <w:szCs w:val="21"/>
                <w:lang w:val="en-CH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02C7D37" w14:textId="3525CAF5" w:rsidR="005E2677" w:rsidRPr="005E2677" w:rsidRDefault="00D12952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  <w:lang w:val="en-US"/>
              </w:rPr>
            </w:pPr>
            <w:r w:rsidRPr="005E2677">
              <w:rPr>
                <w:rFonts w:cs="Arial"/>
                <w:color w:val="374151"/>
                <w:sz w:val="21"/>
                <w:szCs w:val="21"/>
                <w:lang w:val="en-US"/>
              </w:rPr>
              <w:t>End-to-End Execution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5CC907A" w14:textId="77777777" w:rsidR="005E2677" w:rsidRPr="005E2677" w:rsidRDefault="005E2677" w:rsidP="005E2677">
            <w:pPr>
              <w:spacing w:before="0" w:after="0"/>
              <w:rPr>
                <w:rFonts w:cs="Arial"/>
                <w:color w:val="374151"/>
                <w:sz w:val="21"/>
                <w:szCs w:val="21"/>
              </w:rPr>
            </w:pPr>
            <w:proofErr w:type="spellStart"/>
            <w:r w:rsidRPr="005E2677">
              <w:rPr>
                <w:rFonts w:cs="Arial"/>
                <w:color w:val="374151"/>
                <w:sz w:val="21"/>
                <w:szCs w:val="21"/>
              </w:rPr>
              <w:t>Success</w:t>
            </w:r>
            <w:proofErr w:type="spellEnd"/>
          </w:p>
        </w:tc>
      </w:tr>
    </w:tbl>
    <w:p w14:paraId="62BCF693" w14:textId="01C9B705" w:rsidR="008A3B87" w:rsidRDefault="008A3B87" w:rsidP="008A3B87">
      <w:pPr>
        <w:tabs>
          <w:tab w:val="left" w:pos="5271"/>
        </w:tabs>
        <w:spacing w:before="0" w:after="0"/>
        <w:rPr>
          <w:lang w:val="en-US"/>
        </w:rPr>
      </w:pPr>
      <w:r>
        <w:rPr>
          <w:lang w:val="en-US"/>
        </w:rPr>
        <w:tab/>
      </w:r>
    </w:p>
    <w:p w14:paraId="48EB3128" w14:textId="77777777" w:rsidR="008A3B87" w:rsidRDefault="008A3B87">
      <w:pPr>
        <w:spacing w:before="0" w:after="0"/>
        <w:rPr>
          <w:lang w:val="en-US"/>
        </w:rPr>
      </w:pPr>
      <w:r>
        <w:rPr>
          <w:lang w:val="en-US"/>
        </w:rPr>
        <w:br w:type="page"/>
      </w:r>
    </w:p>
    <w:p w14:paraId="009FFC7F" w14:textId="77777777" w:rsidR="005E2677" w:rsidRPr="005E2677" w:rsidRDefault="005E2677" w:rsidP="005E267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after="0"/>
        <w:rPr>
          <w:lang w:val="en-US"/>
        </w:rPr>
      </w:pP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41E5F" w14:paraId="21A024D5" w14:textId="77777777" w:rsidTr="00720627">
        <w:trPr>
          <w:trHeight w:val="116"/>
          <w:tblHeader/>
        </w:trPr>
        <w:tc>
          <w:tcPr>
            <w:tcW w:w="959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E17B202" w14:textId="77777777" w:rsidR="007E61DB" w:rsidRDefault="007E61DB" w:rsidP="00720627">
            <w:pPr>
              <w:rPr>
                <w:b/>
                <w:bCs/>
              </w:rPr>
            </w:pPr>
            <w:r w:rsidRPr="00F41E5F">
              <w:rPr>
                <w:b/>
                <w:bCs/>
              </w:rPr>
              <w:t>Review</w:t>
            </w:r>
            <w:r>
              <w:rPr>
                <w:b/>
                <w:bCs/>
              </w:rPr>
              <w:t xml:space="preserve"> </w:t>
            </w:r>
            <w:r w:rsidRPr="000620BF">
              <w:rPr>
                <w:rStyle w:val="Strong"/>
              </w:rPr>
              <w:t>des Testbeschriebs durch den Tester</w:t>
            </w:r>
            <w:r w:rsidRPr="000620BF">
              <w:t xml:space="preserve">: </w:t>
            </w:r>
          </w:p>
          <w:p w14:paraId="1E14DE48" w14:textId="77777777" w:rsidR="007E61DB" w:rsidRPr="00F41E5F" w:rsidRDefault="007E61DB" w:rsidP="00720627">
            <w:r>
              <w:rPr>
                <w:bCs/>
                <w:i/>
                <w:iCs/>
                <w:color w:val="7030A0"/>
              </w:rPr>
              <w:t>Guter Testbeschrieb und die Tests waren erfolgreich.</w:t>
            </w:r>
          </w:p>
        </w:tc>
      </w:tr>
    </w:tbl>
    <w:p w14:paraId="17B1CD75" w14:textId="77777777" w:rsidR="007E61DB" w:rsidRPr="00F20189" w:rsidRDefault="007E61DB" w:rsidP="007E61DB">
      <w:pPr>
        <w:pStyle w:val="Heading1"/>
      </w:pPr>
      <w:proofErr w:type="spellStart"/>
      <w:r w:rsidRPr="00F20189">
        <w:t>Sign</w:t>
      </w:r>
      <w:proofErr w:type="spellEnd"/>
      <w:r w:rsidRPr="00F20189">
        <w:t>-Off</w:t>
      </w:r>
    </w:p>
    <w:tbl>
      <w:tblPr>
        <w:tblW w:w="95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 w:themeFill="background1" w:themeFillShade="D9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597"/>
      </w:tblGrid>
      <w:tr w:rsidR="007E61DB" w:rsidRPr="00F20189" w14:paraId="484F7F18" w14:textId="77777777" w:rsidTr="007F2F8A">
        <w:tc>
          <w:tcPr>
            <w:tcW w:w="9597" w:type="dxa"/>
            <w:shd w:val="clear" w:color="auto" w:fill="auto"/>
          </w:tcPr>
          <w:p w14:paraId="375BD281" w14:textId="77777777" w:rsidR="00922422" w:rsidRDefault="00922422" w:rsidP="00922422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Mängelliste: </w:t>
            </w:r>
          </w:p>
          <w:p w14:paraId="739482D4" w14:textId="6BA0A590" w:rsidR="00922422" w:rsidRPr="00922422" w:rsidRDefault="00922422">
            <w:pPr>
              <w:pStyle w:val="ListParagraph"/>
              <w:keepNext/>
              <w:keepLines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 w:rsidRPr="00922422">
              <w:rPr>
                <w:rFonts w:ascii="Arial" w:hAnsi="Arial" w:cs="Arial"/>
              </w:rPr>
              <w:t>Keine Mängel gefunden</w:t>
            </w:r>
          </w:p>
          <w:p w14:paraId="7E08DD18" w14:textId="77777777" w:rsidR="00922422" w:rsidRDefault="00922422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1B23BF53" w14:textId="236BEA51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  <w:r w:rsidRPr="00F20189">
              <w:rPr>
                <w:b/>
                <w:bCs/>
              </w:rPr>
              <w:t>Der Test</w:t>
            </w:r>
          </w:p>
          <w:p w14:paraId="456F8102" w14:textId="77777777" w:rsidR="007E61DB" w:rsidRPr="00F20189" w:rsidRDefault="007E61DB" w:rsidP="00720627">
            <w:pPr>
              <w:keepNext/>
              <w:keepLines/>
              <w:ind w:left="567" w:hanging="454"/>
              <w:rPr>
                <w:b/>
                <w:bCs/>
              </w:rPr>
            </w:pPr>
          </w:p>
          <w:p w14:paraId="61B509DC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(x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erfolgreich</w:t>
            </w:r>
            <w:r w:rsidRPr="00F20189">
              <w:t xml:space="preserve"> abgenommen.</w:t>
            </w:r>
          </w:p>
          <w:p w14:paraId="7948187B" w14:textId="77777777" w:rsidR="007E61DB" w:rsidRPr="00F20189" w:rsidRDefault="007E61DB" w:rsidP="00720627"/>
          <w:p w14:paraId="5DE02589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</w:t>
            </w:r>
            <w:r w:rsidRPr="00F20189">
              <w:rPr>
                <w:color w:val="008000"/>
                <w:sz w:val="28"/>
                <w:szCs w:val="28"/>
              </w:rPr>
              <w:t>)</w:t>
            </w:r>
            <w:r w:rsidRPr="00F20189">
              <w:tab/>
              <w:t xml:space="preserve">wird eingeschränkt abgenommen (Mängel siehe oben). </w:t>
            </w:r>
            <w:r>
              <w:br/>
            </w:r>
            <w:r>
              <w:tab/>
            </w:r>
            <w:r w:rsidRPr="00F20189">
              <w:t>Der Tes</w:t>
            </w:r>
            <w:r>
              <w:t xml:space="preserve">t wird </w:t>
            </w:r>
            <w:r w:rsidRPr="006A36ED">
              <w:rPr>
                <w:b/>
              </w:rPr>
              <w:t>trotzdem als erfolgreich</w:t>
            </w:r>
            <w:r>
              <w:t xml:space="preserve"> </w:t>
            </w:r>
            <w:r w:rsidRPr="00F20189">
              <w:t>abgenommen erklärt.</w:t>
            </w:r>
          </w:p>
          <w:p w14:paraId="7B0CE689" w14:textId="77777777" w:rsidR="007E61DB" w:rsidRPr="00F20189" w:rsidRDefault="007E61DB" w:rsidP="00720627"/>
          <w:p w14:paraId="38F519F2" w14:textId="77777777" w:rsidR="007E61DB" w:rsidRPr="00F20189" w:rsidRDefault="007E61DB" w:rsidP="00720627">
            <w:r>
              <w:rPr>
                <w:color w:val="008000"/>
                <w:sz w:val="28"/>
                <w:szCs w:val="28"/>
              </w:rPr>
              <w:t>()</w:t>
            </w:r>
            <w:r w:rsidRPr="00F20189">
              <w:tab/>
              <w:t xml:space="preserve">wird </w:t>
            </w:r>
            <w:r w:rsidRPr="006A36ED">
              <w:rPr>
                <w:b/>
              </w:rPr>
              <w:t>nicht</w:t>
            </w:r>
            <w:r w:rsidRPr="00F20189">
              <w:t xml:space="preserve"> abgenommen (aufgetretene Mängel siehe oben)</w:t>
            </w:r>
          </w:p>
          <w:p w14:paraId="2DF11C47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15D68E96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6328CC35" w14:textId="77777777" w:rsidR="007E61DB" w:rsidRPr="00A7073C" w:rsidRDefault="007E61DB" w:rsidP="00720627">
            <w:pPr>
              <w:rPr>
                <w:i/>
                <w:iCs/>
              </w:rPr>
            </w:pPr>
            <w:r w:rsidRPr="00A7073C">
              <w:rPr>
                <w:b/>
                <w:bCs/>
              </w:rPr>
              <w:t>Test ist beendet und wurde korrekt durchgeführt</w:t>
            </w:r>
          </w:p>
          <w:p w14:paraId="2F2F048B" w14:textId="77777777" w:rsidR="007E61DB" w:rsidRDefault="007E61DB" w:rsidP="00720627">
            <w:pPr>
              <w:rPr>
                <w:b/>
                <w:bCs/>
              </w:rPr>
            </w:pPr>
            <w:r>
              <w:rPr>
                <w:b/>
                <w:bCs/>
              </w:rPr>
              <w:t>Test A: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 xml:space="preserve">Unterschrift (Datum, </w:t>
            </w:r>
            <w:r>
              <w:rPr>
                <w:b/>
                <w:bCs/>
              </w:rPr>
              <w:t xml:space="preserve">Carl </w:t>
            </w:r>
            <w:proofErr w:type="spellStart"/>
            <w:r>
              <w:rPr>
                <w:b/>
                <w:bCs/>
              </w:rPr>
              <w:t>Strömstedt</w:t>
            </w:r>
            <w:proofErr w:type="spellEnd"/>
            <w:r>
              <w:rPr>
                <w:b/>
                <w:bCs/>
              </w:rPr>
              <w:t>)</w:t>
            </w:r>
          </w:p>
          <w:p w14:paraId="39CE0291" w14:textId="77777777" w:rsidR="007E61DB" w:rsidRPr="00E81AD5" w:rsidRDefault="007E61DB" w:rsidP="00720627">
            <w:pPr>
              <w:rPr>
                <w:i/>
                <w:iCs/>
              </w:rPr>
            </w:pPr>
          </w:p>
          <w:p w14:paraId="2F4545C0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F919EC2" w14:textId="79096EB9" w:rsidR="007E61DB" w:rsidRDefault="007E61DB" w:rsidP="00720627">
            <w:pPr>
              <w:rPr>
                <w:i/>
                <w:iCs/>
              </w:rPr>
            </w:pPr>
            <w:r>
              <w:rPr>
                <w:b/>
                <w:bCs/>
              </w:rPr>
              <w:t>Test B:</w:t>
            </w:r>
            <w:r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</w:t>
            </w:r>
            <w:r>
              <w:rPr>
                <w:b/>
                <w:bCs/>
                <w:color w:val="008000"/>
              </w:rPr>
              <w:t>x</w:t>
            </w:r>
            <w:r w:rsidRPr="00A7073C">
              <w:rPr>
                <w:b/>
                <w:bCs/>
                <w:color w:val="008000"/>
              </w:rPr>
              <w:t>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</w:t>
            </w:r>
            <w:r>
              <w:rPr>
                <w:b/>
                <w:bCs/>
              </w:rPr>
              <w:t>Datum, Luca Binder</w:t>
            </w:r>
            <w:r w:rsidRPr="00F20189">
              <w:rPr>
                <w:i/>
                <w:iCs/>
              </w:rPr>
              <w:t>)</w:t>
            </w:r>
          </w:p>
          <w:p w14:paraId="6084414E" w14:textId="79E99A47" w:rsidR="007E61DB" w:rsidRDefault="007F2F8A" w:rsidP="00720627">
            <w:pPr>
              <w:rPr>
                <w:i/>
                <w:iCs/>
              </w:rPr>
            </w:pPr>
            <w:r w:rsidRPr="007F2F8A">
              <w:rPr>
                <w:i/>
                <w:iCs/>
                <w:noProof/>
              </w:rPr>
              <w:drawing>
                <wp:anchor distT="0" distB="0" distL="114300" distR="114300" simplePos="0" relativeHeight="251658752" behindDoc="0" locked="0" layoutInCell="1" allowOverlap="1" wp14:anchorId="08DF8D54" wp14:editId="3D80233D">
                  <wp:simplePos x="0" y="0"/>
                  <wp:positionH relativeFrom="column">
                    <wp:posOffset>3186430</wp:posOffset>
                  </wp:positionH>
                  <wp:positionV relativeFrom="paragraph">
                    <wp:posOffset>33655</wp:posOffset>
                  </wp:positionV>
                  <wp:extent cx="753110" cy="479425"/>
                  <wp:effectExtent l="0" t="0" r="8890" b="0"/>
                  <wp:wrapSquare wrapText="bothSides"/>
                  <wp:docPr id="1376696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110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CCA3C74" w14:textId="77777777" w:rsidR="007E61DB" w:rsidRPr="00F20189" w:rsidRDefault="007E61DB" w:rsidP="00720627">
            <w:pPr>
              <w:rPr>
                <w:b/>
                <w:bCs/>
              </w:rPr>
            </w:pPr>
          </w:p>
          <w:p w14:paraId="057E164B" w14:textId="77777777" w:rsidR="007E61DB" w:rsidRDefault="007E61DB" w:rsidP="00720627">
            <w:pPr>
              <w:rPr>
                <w:b/>
                <w:bCs/>
              </w:rPr>
            </w:pPr>
            <w:r w:rsidRPr="00A7073C">
              <w:rPr>
                <w:b/>
                <w:bCs/>
              </w:rPr>
              <w:t>Validierung</w:t>
            </w:r>
          </w:p>
          <w:p w14:paraId="512A0127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  <w:rPr>
                <w:b/>
                <w:bCs/>
              </w:rPr>
            </w:pPr>
            <w:r w:rsidRPr="00F20189">
              <w:rPr>
                <w:b/>
                <w:bCs/>
              </w:rPr>
              <w:tab/>
            </w:r>
            <w:r w:rsidRPr="00A7073C">
              <w:rPr>
                <w:b/>
                <w:bCs/>
                <w:color w:val="008000"/>
              </w:rPr>
              <w:t>Ja ()</w:t>
            </w:r>
            <w:r w:rsidRPr="00A7073C">
              <w:rPr>
                <w:b/>
                <w:bCs/>
                <w:color w:val="008000"/>
              </w:rPr>
              <w:tab/>
            </w:r>
            <w:r w:rsidRPr="00A7073C">
              <w:rPr>
                <w:b/>
                <w:bCs/>
                <w:color w:val="008000"/>
              </w:rPr>
              <w:tab/>
              <w:t>Nein ( )</w:t>
            </w:r>
            <w:r w:rsidRPr="00F20189">
              <w:rPr>
                <w:b/>
                <w:bCs/>
              </w:rPr>
              <w:tab/>
            </w:r>
            <w:r w:rsidRPr="00F20189">
              <w:rPr>
                <w:b/>
                <w:bCs/>
              </w:rPr>
              <w:tab/>
              <w:t>Unterschrift (Datum, Name</w:t>
            </w:r>
            <w:r>
              <w:rPr>
                <w:b/>
                <w:bCs/>
              </w:rPr>
              <w:t xml:space="preserve"> </w:t>
            </w:r>
            <w:r w:rsidRPr="00E81AD5">
              <w:rPr>
                <w:bCs/>
                <w:i/>
              </w:rPr>
              <w:t>Experte</w:t>
            </w:r>
            <w:r w:rsidRPr="00F20189">
              <w:rPr>
                <w:b/>
                <w:bCs/>
              </w:rPr>
              <w:t>)</w:t>
            </w:r>
          </w:p>
          <w:p w14:paraId="537B2110" w14:textId="77777777" w:rsidR="007E61DB" w:rsidRDefault="007E61DB" w:rsidP="00720627">
            <w:pPr>
              <w:autoSpaceDE w:val="0"/>
              <w:autoSpaceDN w:val="0"/>
              <w:adjustRightInd w:val="0"/>
              <w:spacing w:before="0" w:after="0"/>
              <w:ind w:left="720"/>
            </w:pPr>
            <w:r>
              <w:rPr>
                <w:b/>
                <w:bCs/>
              </w:rPr>
              <w:br/>
            </w:r>
          </w:p>
          <w:p w14:paraId="35B0523B" w14:textId="77777777" w:rsidR="007E61DB" w:rsidRPr="00A37DE5" w:rsidRDefault="007E61DB" w:rsidP="00720627">
            <w:pPr>
              <w:autoSpaceDE w:val="0"/>
              <w:autoSpaceDN w:val="0"/>
              <w:adjustRightInd w:val="0"/>
              <w:spacing w:before="0" w:after="0"/>
            </w:pPr>
          </w:p>
        </w:tc>
      </w:tr>
    </w:tbl>
    <w:p w14:paraId="2CCB9782" w14:textId="77777777" w:rsidR="007E61DB" w:rsidRDefault="007E61DB" w:rsidP="007E61DB"/>
    <w:bookmarkEnd w:id="9"/>
    <w:p w14:paraId="01D28BAA" w14:textId="77777777" w:rsidR="00B372A5" w:rsidRDefault="00B372A5">
      <w:pPr>
        <w:rPr>
          <w:rFonts w:ascii="Times New Roman" w:hAnsi="Times New Roman"/>
          <w:sz w:val="20"/>
          <w:lang w:val="de-DE" w:eastAsia="de-DE"/>
        </w:rPr>
      </w:pPr>
    </w:p>
    <w:sectPr w:rsidR="00B372A5" w:rsidSect="00B902A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1985" w:left="1418" w:header="851" w:footer="567" w:gutter="0"/>
      <w:cols w:space="5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9C108" w14:textId="77777777" w:rsidR="008D3EA1" w:rsidRDefault="008D3EA1">
      <w:r>
        <w:separator/>
      </w:r>
    </w:p>
  </w:endnote>
  <w:endnote w:type="continuationSeparator" w:id="0">
    <w:p w14:paraId="239E974C" w14:textId="77777777" w:rsidR="008D3EA1" w:rsidRDefault="008D3E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45DEE" w14:textId="77777777" w:rsidR="00AF4278" w:rsidRDefault="00AF4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EE42" w14:textId="47410395" w:rsidR="00B372A5" w:rsidRPr="008D5998" w:rsidRDefault="00AF4278" w:rsidP="0023049B">
    <w:pPr>
      <w:pStyle w:val="Footer"/>
      <w:rPr>
        <w:rStyle w:val="PageNumber"/>
        <w:sz w:val="16"/>
        <w:szCs w:val="16"/>
      </w:rPr>
    </w:pPr>
    <w:r>
      <w:rPr>
        <w:sz w:val="16"/>
        <w:szCs w:val="16"/>
        <w:lang w:val="en-CH"/>
      </w:rPr>
      <w:t>18.04.2023</w:t>
    </w:r>
    <w:r w:rsidR="00B372A5" w:rsidRPr="008D5998">
      <w:rPr>
        <w:sz w:val="16"/>
        <w:szCs w:val="16"/>
      </w:rPr>
      <w:tab/>
      <w:t xml:space="preserve">Seite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PAGE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  <w:r w:rsidR="00B372A5" w:rsidRPr="008D5998">
      <w:rPr>
        <w:rStyle w:val="PageNumber"/>
        <w:sz w:val="16"/>
        <w:szCs w:val="16"/>
      </w:rPr>
      <w:t xml:space="preserve"> von </w:t>
    </w:r>
    <w:r w:rsidR="00B372A5" w:rsidRPr="008D5998">
      <w:rPr>
        <w:rStyle w:val="PageNumber"/>
        <w:sz w:val="16"/>
        <w:szCs w:val="16"/>
      </w:rPr>
      <w:fldChar w:fldCharType="begin"/>
    </w:r>
    <w:r w:rsidR="00B372A5" w:rsidRPr="008D5998">
      <w:rPr>
        <w:rStyle w:val="PageNumber"/>
        <w:sz w:val="16"/>
        <w:szCs w:val="16"/>
      </w:rPr>
      <w:instrText xml:space="preserve"> NUMPAGES </w:instrText>
    </w:r>
    <w:r w:rsidR="00B372A5" w:rsidRPr="008D5998">
      <w:rPr>
        <w:rStyle w:val="PageNumber"/>
        <w:sz w:val="16"/>
        <w:szCs w:val="16"/>
      </w:rPr>
      <w:fldChar w:fldCharType="separate"/>
    </w:r>
    <w:r w:rsidR="00644051">
      <w:rPr>
        <w:rStyle w:val="PageNumber"/>
        <w:noProof/>
        <w:sz w:val="16"/>
        <w:szCs w:val="16"/>
      </w:rPr>
      <w:t>4</w:t>
    </w:r>
    <w:r w:rsidR="00B372A5" w:rsidRPr="008D5998">
      <w:rPr>
        <w:rStyle w:val="PageNumber"/>
        <w:sz w:val="16"/>
        <w:szCs w:val="16"/>
      </w:rPr>
      <w:fldChar w:fldCharType="end"/>
    </w:r>
  </w:p>
  <w:p w14:paraId="70553815" w14:textId="77777777" w:rsidR="00B372A5" w:rsidRPr="008D5998" w:rsidRDefault="00B372A5" w:rsidP="0023049B">
    <w:pPr>
      <w:pStyle w:val="Fusszeile-2"/>
      <w:rPr>
        <w:sz w:val="16"/>
        <w:szCs w:val="16"/>
      </w:rPr>
    </w:pPr>
    <w:r w:rsidRPr="008D5998">
      <w:rPr>
        <w:sz w:val="16"/>
        <w:szCs w:val="16"/>
      </w:rPr>
      <w:t>TBZ Technische Berufsschule Zürich</w:t>
    </w:r>
  </w:p>
  <w:p w14:paraId="1055833B" w14:textId="77777777" w:rsidR="00B372A5" w:rsidRPr="0023049B" w:rsidRDefault="00B372A5" w:rsidP="002304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A6E4A" w14:textId="77777777" w:rsidR="00AF4278" w:rsidRDefault="00AF4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22C37" w14:textId="77777777" w:rsidR="008D3EA1" w:rsidRDefault="008D3EA1">
      <w:r>
        <w:separator/>
      </w:r>
    </w:p>
  </w:footnote>
  <w:footnote w:type="continuationSeparator" w:id="0">
    <w:p w14:paraId="7B9C47ED" w14:textId="77777777" w:rsidR="008D3EA1" w:rsidRDefault="008D3E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5DC2" w14:textId="77777777" w:rsidR="00AF4278" w:rsidRDefault="00AF4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6F0D" w14:textId="69A06EBB" w:rsidR="00B372A5" w:rsidRPr="002844A4" w:rsidRDefault="006C728F" w:rsidP="003B2AD5">
    <w:pPr>
      <w:pStyle w:val="Header"/>
      <w:tabs>
        <w:tab w:val="clear" w:pos="9354"/>
        <w:tab w:val="left" w:pos="5670"/>
        <w:tab w:val="right" w:pos="9356"/>
      </w:tabs>
    </w:pPr>
    <w:r>
      <w:t xml:space="preserve">M122 </w:t>
    </w:r>
    <w:r w:rsidR="00B372A5">
      <w:t>Abläufe mit Scripts automatisieren</w:t>
    </w:r>
    <w:r w:rsidR="000C1809">
      <w:tab/>
    </w:r>
    <w:r w:rsidR="000C1809" w:rsidRPr="00FD1BA9">
      <w:rPr>
        <w:color w:val="000000" w:themeColor="text1"/>
        <w:sz w:val="18"/>
        <w:szCs w:val="13"/>
      </w:rPr>
      <w:t>LB</w:t>
    </w:r>
    <w:r w:rsidR="00FD1BA9" w:rsidRPr="00FD1BA9">
      <w:rPr>
        <w:color w:val="000000" w:themeColor="text1"/>
        <w:sz w:val="18"/>
        <w:szCs w:val="13"/>
      </w:rPr>
      <w:t xml:space="preserve">2 – Luca Binder &amp; Carl Otto </w:t>
    </w:r>
    <w:proofErr w:type="spellStart"/>
    <w:r w:rsidR="00FD1BA9" w:rsidRPr="00FD1BA9">
      <w:rPr>
        <w:color w:val="000000" w:themeColor="text1"/>
        <w:sz w:val="18"/>
        <w:szCs w:val="13"/>
      </w:rPr>
      <w:t>Strömstedt</w:t>
    </w:r>
    <w:proofErr w:type="spellEnd"/>
  </w:p>
  <w:p w14:paraId="492439DC" w14:textId="3718FC58" w:rsidR="00B372A5" w:rsidRDefault="0023569A" w:rsidP="0023049B">
    <w:pPr>
      <w:pStyle w:val="Header"/>
      <w:tabs>
        <w:tab w:val="left" w:pos="2268"/>
      </w:tabs>
      <w:rPr>
        <w:sz w:val="28"/>
        <w:szCs w:val="28"/>
      </w:rPr>
    </w:pPr>
    <w:r>
      <w:rPr>
        <w:sz w:val="28"/>
        <w:szCs w:val="28"/>
      </w:rPr>
      <w:t>Dokumentation</w:t>
    </w:r>
    <w:r w:rsidR="0050297F">
      <w:rPr>
        <w:sz w:val="28"/>
        <w:szCs w:val="28"/>
      </w:rPr>
      <w:t xml:space="preserve"> Projekt </w:t>
    </w:r>
    <w:proofErr w:type="spellStart"/>
    <w:r w:rsidR="00FD1BA9">
      <w:rPr>
        <w:sz w:val="28"/>
        <w:szCs w:val="28"/>
      </w:rPr>
      <w:t>Ansible</w:t>
    </w:r>
    <w:proofErr w:type="spellEnd"/>
    <w:r w:rsidR="00FD1BA9">
      <w:rPr>
        <w:sz w:val="28"/>
        <w:szCs w:val="28"/>
      </w:rPr>
      <w:t>-</w:t>
    </w:r>
    <w:proofErr w:type="spellStart"/>
    <w:r w:rsidR="00FD1BA9">
      <w:rPr>
        <w:sz w:val="28"/>
        <w:szCs w:val="28"/>
      </w:rPr>
      <w:t>Chocolatey</w:t>
    </w:r>
    <w:proofErr w:type="spellEnd"/>
    <w:r w:rsidR="00FD1BA9">
      <w:rPr>
        <w:sz w:val="28"/>
        <w:szCs w:val="28"/>
      </w:rPr>
      <w:t>-PowerShell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4F78" w14:textId="77777777" w:rsidR="00AF4278" w:rsidRDefault="00AF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/>
        <w:sz w:val="22"/>
      </w:rPr>
    </w:lvl>
  </w:abstractNum>
  <w:abstractNum w:abstractNumId="1" w15:restartNumberingAfterBreak="0">
    <w:nsid w:val="00377650"/>
    <w:multiLevelType w:val="hybridMultilevel"/>
    <w:tmpl w:val="56F8D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424F"/>
    <w:multiLevelType w:val="multilevel"/>
    <w:tmpl w:val="3F6A1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3C0C"/>
    <w:multiLevelType w:val="multilevel"/>
    <w:tmpl w:val="4C5E140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BE9092C"/>
    <w:multiLevelType w:val="hybridMultilevel"/>
    <w:tmpl w:val="168C7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056F9"/>
    <w:multiLevelType w:val="multilevel"/>
    <w:tmpl w:val="9768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5F5A85"/>
    <w:multiLevelType w:val="hybridMultilevel"/>
    <w:tmpl w:val="CBF89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65779"/>
    <w:multiLevelType w:val="multilevel"/>
    <w:tmpl w:val="2D5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16E4E"/>
    <w:multiLevelType w:val="hybridMultilevel"/>
    <w:tmpl w:val="16F0624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15AD0"/>
    <w:multiLevelType w:val="hybridMultilevel"/>
    <w:tmpl w:val="4D981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D1C4A"/>
    <w:multiLevelType w:val="hybridMultilevel"/>
    <w:tmpl w:val="8DFA1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5131B5"/>
    <w:multiLevelType w:val="multilevel"/>
    <w:tmpl w:val="3EBA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305F23"/>
    <w:multiLevelType w:val="hybridMultilevel"/>
    <w:tmpl w:val="FEF239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392A"/>
    <w:multiLevelType w:val="multilevel"/>
    <w:tmpl w:val="96ACB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E91DCF"/>
    <w:multiLevelType w:val="hybridMultilevel"/>
    <w:tmpl w:val="09461B72"/>
    <w:lvl w:ilvl="0" w:tplc="94B423CC">
      <w:numFmt w:val="bullet"/>
      <w:pStyle w:val="ListBullet"/>
      <w:lvlText w:val=""/>
      <w:lvlJc w:val="left"/>
      <w:pPr>
        <w:tabs>
          <w:tab w:val="num" w:pos="426"/>
        </w:tabs>
        <w:ind w:left="406" w:hanging="340"/>
      </w:pPr>
      <w:rPr>
        <w:rFonts w:ascii="Wingdings" w:hAnsi="Wingdings" w:hint="default"/>
        <w:color w:val="auto"/>
      </w:rPr>
    </w:lvl>
    <w:lvl w:ilvl="1" w:tplc="04070003">
      <w:start w:val="1"/>
      <w:numFmt w:val="decimal"/>
      <w:lvlText w:val="%2."/>
      <w:lvlJc w:val="left"/>
      <w:pPr>
        <w:tabs>
          <w:tab w:val="num" w:pos="426"/>
        </w:tabs>
        <w:ind w:left="406" w:hanging="34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26D86748"/>
    <w:multiLevelType w:val="multilevel"/>
    <w:tmpl w:val="FF94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09527E"/>
    <w:multiLevelType w:val="multilevel"/>
    <w:tmpl w:val="FCA8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C16D63"/>
    <w:multiLevelType w:val="multilevel"/>
    <w:tmpl w:val="935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722631"/>
    <w:multiLevelType w:val="multilevel"/>
    <w:tmpl w:val="BB2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490468"/>
    <w:multiLevelType w:val="multilevel"/>
    <w:tmpl w:val="77A6B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DF5FE5"/>
    <w:multiLevelType w:val="multilevel"/>
    <w:tmpl w:val="2E7A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087B31"/>
    <w:multiLevelType w:val="multilevel"/>
    <w:tmpl w:val="D5F2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6F1D40"/>
    <w:multiLevelType w:val="multilevel"/>
    <w:tmpl w:val="CC2E8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3E2BAA"/>
    <w:multiLevelType w:val="multilevel"/>
    <w:tmpl w:val="9254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D886E7B"/>
    <w:multiLevelType w:val="multilevel"/>
    <w:tmpl w:val="4AA4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E30602"/>
    <w:multiLevelType w:val="multilevel"/>
    <w:tmpl w:val="435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4F722D"/>
    <w:multiLevelType w:val="multilevel"/>
    <w:tmpl w:val="026A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70D3C7B"/>
    <w:multiLevelType w:val="hybridMultilevel"/>
    <w:tmpl w:val="EFE23F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E3B48"/>
    <w:multiLevelType w:val="hybridMultilevel"/>
    <w:tmpl w:val="BF2EB9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F6321"/>
    <w:multiLevelType w:val="multilevel"/>
    <w:tmpl w:val="5B427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A409CA"/>
    <w:multiLevelType w:val="hybridMultilevel"/>
    <w:tmpl w:val="3A78746A"/>
    <w:lvl w:ilvl="0" w:tplc="ED14A6A2">
      <w:start w:val="1"/>
      <w:numFmt w:val="bullet"/>
      <w:pStyle w:val="TUe2nu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EE7CE9"/>
    <w:multiLevelType w:val="multilevel"/>
    <w:tmpl w:val="AF38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246748">
    <w:abstractNumId w:val="14"/>
  </w:num>
  <w:num w:numId="2" w16cid:durableId="518809908">
    <w:abstractNumId w:val="30"/>
  </w:num>
  <w:num w:numId="3" w16cid:durableId="230776320">
    <w:abstractNumId w:val="12"/>
  </w:num>
  <w:num w:numId="4" w16cid:durableId="300236279">
    <w:abstractNumId w:val="1"/>
  </w:num>
  <w:num w:numId="5" w16cid:durableId="126318023">
    <w:abstractNumId w:val="8"/>
  </w:num>
  <w:num w:numId="6" w16cid:durableId="2046365921">
    <w:abstractNumId w:val="3"/>
  </w:num>
  <w:num w:numId="7" w16cid:durableId="1887793902">
    <w:abstractNumId w:val="10"/>
  </w:num>
  <w:num w:numId="8" w16cid:durableId="535196247">
    <w:abstractNumId w:val="27"/>
  </w:num>
  <w:num w:numId="9" w16cid:durableId="275991897">
    <w:abstractNumId w:val="6"/>
  </w:num>
  <w:num w:numId="10" w16cid:durableId="2056343590">
    <w:abstractNumId w:val="9"/>
  </w:num>
  <w:num w:numId="11" w16cid:durableId="2095929556">
    <w:abstractNumId w:val="4"/>
  </w:num>
  <w:num w:numId="12" w16cid:durableId="1924218664">
    <w:abstractNumId w:val="23"/>
  </w:num>
  <w:num w:numId="13" w16cid:durableId="781457971">
    <w:abstractNumId w:val="22"/>
  </w:num>
  <w:num w:numId="14" w16cid:durableId="1067805910">
    <w:abstractNumId w:val="29"/>
  </w:num>
  <w:num w:numId="15" w16cid:durableId="738594850">
    <w:abstractNumId w:val="24"/>
  </w:num>
  <w:num w:numId="16" w16cid:durableId="139468498">
    <w:abstractNumId w:val="7"/>
  </w:num>
  <w:num w:numId="17" w16cid:durableId="390346925">
    <w:abstractNumId w:val="16"/>
  </w:num>
  <w:num w:numId="18" w16cid:durableId="278997029">
    <w:abstractNumId w:val="11"/>
  </w:num>
  <w:num w:numId="19" w16cid:durableId="1199003911">
    <w:abstractNumId w:val="20"/>
  </w:num>
  <w:num w:numId="20" w16cid:durableId="818964691">
    <w:abstractNumId w:val="19"/>
  </w:num>
  <w:num w:numId="21" w16cid:durableId="1739356548">
    <w:abstractNumId w:val="18"/>
  </w:num>
  <w:num w:numId="22" w16cid:durableId="233862512">
    <w:abstractNumId w:val="15"/>
  </w:num>
  <w:num w:numId="23" w16cid:durableId="1055087263">
    <w:abstractNumId w:val="17"/>
  </w:num>
  <w:num w:numId="24" w16cid:durableId="1327981538">
    <w:abstractNumId w:val="13"/>
  </w:num>
  <w:num w:numId="25" w16cid:durableId="315762326">
    <w:abstractNumId w:val="31"/>
  </w:num>
  <w:num w:numId="26" w16cid:durableId="1903902514">
    <w:abstractNumId w:val="25"/>
  </w:num>
  <w:num w:numId="27" w16cid:durableId="982466825">
    <w:abstractNumId w:val="2"/>
  </w:num>
  <w:num w:numId="28" w16cid:durableId="1038432843">
    <w:abstractNumId w:val="26"/>
  </w:num>
  <w:num w:numId="29" w16cid:durableId="352344283">
    <w:abstractNumId w:val="21"/>
  </w:num>
  <w:num w:numId="30" w16cid:durableId="175073984">
    <w:abstractNumId w:val="5"/>
  </w:num>
  <w:num w:numId="31" w16cid:durableId="1751463648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GB" w:vendorID="8" w:dllVersion="513" w:checkStyle="1"/>
  <w:activeWritingStyle w:appName="MSWord" w:lang="de-AT" w:vendorID="9" w:dllVersion="512" w:checkStyle="1"/>
  <w:activeWritingStyle w:appName="MSWord" w:lang="de-DE" w:vendorID="9" w:dllVersion="512" w:checkStyle="1"/>
  <w:activeWritingStyle w:appName="MSWord" w:lang="de-CH" w:vendorID="9" w:dllVersion="512" w:checkStyle="1"/>
  <w:activeWritingStyle w:appName="MSWord" w:lang="it-IT" w:vendorID="3" w:dllVersion="517" w:checkStyle="1"/>
  <w:activeWritingStyle w:appName="MSWord" w:lang="de-CH" w:vendorID="6" w:dllVersion="2" w:checkStyle="1"/>
  <w:proofState w:spelling="clean"/>
  <w:attachedTemplate r:id="rId1"/>
  <w:defaultTabStop w:val="720"/>
  <w:autoHyphenation/>
  <w:hyphenationZone w:val="357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422"/>
    <w:rsid w:val="0001216F"/>
    <w:rsid w:val="00014648"/>
    <w:rsid w:val="00021A85"/>
    <w:rsid w:val="00024DCC"/>
    <w:rsid w:val="00041AF8"/>
    <w:rsid w:val="00042697"/>
    <w:rsid w:val="00043CB1"/>
    <w:rsid w:val="0004783A"/>
    <w:rsid w:val="00056B93"/>
    <w:rsid w:val="00072195"/>
    <w:rsid w:val="000A3F28"/>
    <w:rsid w:val="000A6F13"/>
    <w:rsid w:val="000A7E6B"/>
    <w:rsid w:val="000C1809"/>
    <w:rsid w:val="000D0786"/>
    <w:rsid w:val="000D3CFC"/>
    <w:rsid w:val="000F0FC0"/>
    <w:rsid w:val="0011434B"/>
    <w:rsid w:val="00130D47"/>
    <w:rsid w:val="00132F3E"/>
    <w:rsid w:val="00140272"/>
    <w:rsid w:val="00140FFF"/>
    <w:rsid w:val="00151AB6"/>
    <w:rsid w:val="00153214"/>
    <w:rsid w:val="00161A36"/>
    <w:rsid w:val="00161C1A"/>
    <w:rsid w:val="0016494F"/>
    <w:rsid w:val="001668D9"/>
    <w:rsid w:val="0017016E"/>
    <w:rsid w:val="001726E7"/>
    <w:rsid w:val="001745EE"/>
    <w:rsid w:val="0018554E"/>
    <w:rsid w:val="00191B2E"/>
    <w:rsid w:val="00195488"/>
    <w:rsid w:val="001C3D38"/>
    <w:rsid w:val="001C5A6F"/>
    <w:rsid w:val="001D5CEB"/>
    <w:rsid w:val="00217F1E"/>
    <w:rsid w:val="00225719"/>
    <w:rsid w:val="0023049B"/>
    <w:rsid w:val="00231595"/>
    <w:rsid w:val="0023421E"/>
    <w:rsid w:val="0023431F"/>
    <w:rsid w:val="0023569A"/>
    <w:rsid w:val="00240570"/>
    <w:rsid w:val="00247D2E"/>
    <w:rsid w:val="002506B9"/>
    <w:rsid w:val="00266422"/>
    <w:rsid w:val="00285179"/>
    <w:rsid w:val="00291973"/>
    <w:rsid w:val="002A17D0"/>
    <w:rsid w:val="002A6823"/>
    <w:rsid w:val="002B2040"/>
    <w:rsid w:val="002C55B7"/>
    <w:rsid w:val="002C6796"/>
    <w:rsid w:val="002E3C78"/>
    <w:rsid w:val="002F0F9D"/>
    <w:rsid w:val="002F4A80"/>
    <w:rsid w:val="00300DED"/>
    <w:rsid w:val="00315CEE"/>
    <w:rsid w:val="00316558"/>
    <w:rsid w:val="00322D60"/>
    <w:rsid w:val="00326ECC"/>
    <w:rsid w:val="00337E19"/>
    <w:rsid w:val="003432D2"/>
    <w:rsid w:val="003505EA"/>
    <w:rsid w:val="003525B1"/>
    <w:rsid w:val="0035474E"/>
    <w:rsid w:val="003633DF"/>
    <w:rsid w:val="00373A96"/>
    <w:rsid w:val="00377339"/>
    <w:rsid w:val="003B2AD5"/>
    <w:rsid w:val="003B534F"/>
    <w:rsid w:val="003C175D"/>
    <w:rsid w:val="003C68E1"/>
    <w:rsid w:val="003D2A4A"/>
    <w:rsid w:val="003D4990"/>
    <w:rsid w:val="003D5BF3"/>
    <w:rsid w:val="003F002E"/>
    <w:rsid w:val="0040326D"/>
    <w:rsid w:val="00410330"/>
    <w:rsid w:val="00426571"/>
    <w:rsid w:val="00445289"/>
    <w:rsid w:val="004479FE"/>
    <w:rsid w:val="00460C06"/>
    <w:rsid w:val="00460D20"/>
    <w:rsid w:val="00463D6F"/>
    <w:rsid w:val="0046419C"/>
    <w:rsid w:val="00464486"/>
    <w:rsid w:val="004647CA"/>
    <w:rsid w:val="00464ECE"/>
    <w:rsid w:val="004742FC"/>
    <w:rsid w:val="00496436"/>
    <w:rsid w:val="004A0FBF"/>
    <w:rsid w:val="004A31E8"/>
    <w:rsid w:val="004B5C00"/>
    <w:rsid w:val="004D43BB"/>
    <w:rsid w:val="004E2D28"/>
    <w:rsid w:val="004E48E9"/>
    <w:rsid w:val="004E57A9"/>
    <w:rsid w:val="0050297F"/>
    <w:rsid w:val="00540174"/>
    <w:rsid w:val="005404F4"/>
    <w:rsid w:val="00543700"/>
    <w:rsid w:val="00543F17"/>
    <w:rsid w:val="00554116"/>
    <w:rsid w:val="00557AA8"/>
    <w:rsid w:val="00580DC1"/>
    <w:rsid w:val="0058455F"/>
    <w:rsid w:val="005C1C0A"/>
    <w:rsid w:val="005C2076"/>
    <w:rsid w:val="005C5878"/>
    <w:rsid w:val="005C6547"/>
    <w:rsid w:val="005D768A"/>
    <w:rsid w:val="005E2677"/>
    <w:rsid w:val="005F4C1D"/>
    <w:rsid w:val="005F74C6"/>
    <w:rsid w:val="00606718"/>
    <w:rsid w:val="00611041"/>
    <w:rsid w:val="00633050"/>
    <w:rsid w:val="00644051"/>
    <w:rsid w:val="0066468C"/>
    <w:rsid w:val="00667C08"/>
    <w:rsid w:val="00674AA8"/>
    <w:rsid w:val="0068326B"/>
    <w:rsid w:val="00684B72"/>
    <w:rsid w:val="006856F9"/>
    <w:rsid w:val="00685BB9"/>
    <w:rsid w:val="0069015E"/>
    <w:rsid w:val="006915F0"/>
    <w:rsid w:val="00692D1D"/>
    <w:rsid w:val="006936A7"/>
    <w:rsid w:val="00695B07"/>
    <w:rsid w:val="006A6C61"/>
    <w:rsid w:val="006B7E9D"/>
    <w:rsid w:val="006C1649"/>
    <w:rsid w:val="006C2A53"/>
    <w:rsid w:val="006C728F"/>
    <w:rsid w:val="006D178C"/>
    <w:rsid w:val="006D4D46"/>
    <w:rsid w:val="006E14BA"/>
    <w:rsid w:val="006F3EE7"/>
    <w:rsid w:val="006F6222"/>
    <w:rsid w:val="00722379"/>
    <w:rsid w:val="007226A4"/>
    <w:rsid w:val="007256FF"/>
    <w:rsid w:val="007272DC"/>
    <w:rsid w:val="007276AC"/>
    <w:rsid w:val="00743ACC"/>
    <w:rsid w:val="00755FD5"/>
    <w:rsid w:val="00771FF5"/>
    <w:rsid w:val="00785541"/>
    <w:rsid w:val="00793BCF"/>
    <w:rsid w:val="00794B33"/>
    <w:rsid w:val="007A5B7F"/>
    <w:rsid w:val="007B6FC0"/>
    <w:rsid w:val="007D18E7"/>
    <w:rsid w:val="007D2403"/>
    <w:rsid w:val="007E02E6"/>
    <w:rsid w:val="007E1C3A"/>
    <w:rsid w:val="007E2BCE"/>
    <w:rsid w:val="007E61DB"/>
    <w:rsid w:val="007F2F8A"/>
    <w:rsid w:val="007F6B9C"/>
    <w:rsid w:val="007F6DAC"/>
    <w:rsid w:val="008052A2"/>
    <w:rsid w:val="00825508"/>
    <w:rsid w:val="00861849"/>
    <w:rsid w:val="008733A0"/>
    <w:rsid w:val="00877AA6"/>
    <w:rsid w:val="00881647"/>
    <w:rsid w:val="00885DBC"/>
    <w:rsid w:val="00886D7C"/>
    <w:rsid w:val="00887237"/>
    <w:rsid w:val="008960F1"/>
    <w:rsid w:val="008A1A5C"/>
    <w:rsid w:val="008A203D"/>
    <w:rsid w:val="008A3B87"/>
    <w:rsid w:val="008A5379"/>
    <w:rsid w:val="008C1342"/>
    <w:rsid w:val="008C7A3C"/>
    <w:rsid w:val="008D3EA1"/>
    <w:rsid w:val="008D5998"/>
    <w:rsid w:val="008D5E55"/>
    <w:rsid w:val="008E5A27"/>
    <w:rsid w:val="009107B6"/>
    <w:rsid w:val="00912EC7"/>
    <w:rsid w:val="00922422"/>
    <w:rsid w:val="00930E85"/>
    <w:rsid w:val="009373C4"/>
    <w:rsid w:val="00956FEC"/>
    <w:rsid w:val="00962DC9"/>
    <w:rsid w:val="0097231F"/>
    <w:rsid w:val="009753C3"/>
    <w:rsid w:val="00976C8C"/>
    <w:rsid w:val="00985E79"/>
    <w:rsid w:val="009A4E69"/>
    <w:rsid w:val="009B3218"/>
    <w:rsid w:val="009B4DF6"/>
    <w:rsid w:val="009D067C"/>
    <w:rsid w:val="009F0D7C"/>
    <w:rsid w:val="00A01502"/>
    <w:rsid w:val="00A048CD"/>
    <w:rsid w:val="00A17146"/>
    <w:rsid w:val="00A22ADE"/>
    <w:rsid w:val="00A25C90"/>
    <w:rsid w:val="00A44D45"/>
    <w:rsid w:val="00A542EC"/>
    <w:rsid w:val="00A61488"/>
    <w:rsid w:val="00A66480"/>
    <w:rsid w:val="00A7239A"/>
    <w:rsid w:val="00A7265E"/>
    <w:rsid w:val="00A94299"/>
    <w:rsid w:val="00A97A53"/>
    <w:rsid w:val="00AA7C27"/>
    <w:rsid w:val="00AB0981"/>
    <w:rsid w:val="00AD3172"/>
    <w:rsid w:val="00AD42DA"/>
    <w:rsid w:val="00AE4C92"/>
    <w:rsid w:val="00AE758A"/>
    <w:rsid w:val="00AF2E40"/>
    <w:rsid w:val="00AF4278"/>
    <w:rsid w:val="00B16DA3"/>
    <w:rsid w:val="00B2181B"/>
    <w:rsid w:val="00B35160"/>
    <w:rsid w:val="00B372A5"/>
    <w:rsid w:val="00B66261"/>
    <w:rsid w:val="00B663C5"/>
    <w:rsid w:val="00B70BF5"/>
    <w:rsid w:val="00B82682"/>
    <w:rsid w:val="00B902AC"/>
    <w:rsid w:val="00BA034C"/>
    <w:rsid w:val="00BA18D2"/>
    <w:rsid w:val="00BA25D9"/>
    <w:rsid w:val="00BB3D51"/>
    <w:rsid w:val="00BB4737"/>
    <w:rsid w:val="00BD3661"/>
    <w:rsid w:val="00BD6493"/>
    <w:rsid w:val="00BE61F9"/>
    <w:rsid w:val="00BF313E"/>
    <w:rsid w:val="00C03700"/>
    <w:rsid w:val="00C177D5"/>
    <w:rsid w:val="00C348CA"/>
    <w:rsid w:val="00C55324"/>
    <w:rsid w:val="00C63F49"/>
    <w:rsid w:val="00C70E34"/>
    <w:rsid w:val="00C8064D"/>
    <w:rsid w:val="00C847E0"/>
    <w:rsid w:val="00C87068"/>
    <w:rsid w:val="00C904B5"/>
    <w:rsid w:val="00C93114"/>
    <w:rsid w:val="00CA03D7"/>
    <w:rsid w:val="00CA11E0"/>
    <w:rsid w:val="00CA3283"/>
    <w:rsid w:val="00CA401E"/>
    <w:rsid w:val="00CA7765"/>
    <w:rsid w:val="00CB64E6"/>
    <w:rsid w:val="00CD0832"/>
    <w:rsid w:val="00CD4305"/>
    <w:rsid w:val="00D009EE"/>
    <w:rsid w:val="00D12952"/>
    <w:rsid w:val="00D204E4"/>
    <w:rsid w:val="00D20543"/>
    <w:rsid w:val="00D25779"/>
    <w:rsid w:val="00D30E3A"/>
    <w:rsid w:val="00D34801"/>
    <w:rsid w:val="00D4578B"/>
    <w:rsid w:val="00D6492F"/>
    <w:rsid w:val="00D706F5"/>
    <w:rsid w:val="00D70988"/>
    <w:rsid w:val="00D76466"/>
    <w:rsid w:val="00DB0196"/>
    <w:rsid w:val="00DB66EC"/>
    <w:rsid w:val="00DD11A1"/>
    <w:rsid w:val="00DE29AF"/>
    <w:rsid w:val="00DF6003"/>
    <w:rsid w:val="00E06091"/>
    <w:rsid w:val="00E1258D"/>
    <w:rsid w:val="00E139A2"/>
    <w:rsid w:val="00E34495"/>
    <w:rsid w:val="00E37630"/>
    <w:rsid w:val="00E46B65"/>
    <w:rsid w:val="00E46C3D"/>
    <w:rsid w:val="00E551C9"/>
    <w:rsid w:val="00E60167"/>
    <w:rsid w:val="00E62A54"/>
    <w:rsid w:val="00E62D70"/>
    <w:rsid w:val="00E72639"/>
    <w:rsid w:val="00E908FF"/>
    <w:rsid w:val="00E90F5C"/>
    <w:rsid w:val="00EB5311"/>
    <w:rsid w:val="00ED2CA4"/>
    <w:rsid w:val="00ED7719"/>
    <w:rsid w:val="00EE0E08"/>
    <w:rsid w:val="00EF12F6"/>
    <w:rsid w:val="00EF1A98"/>
    <w:rsid w:val="00EF6B41"/>
    <w:rsid w:val="00EF6CA3"/>
    <w:rsid w:val="00F1083A"/>
    <w:rsid w:val="00F162B5"/>
    <w:rsid w:val="00F2567E"/>
    <w:rsid w:val="00F26827"/>
    <w:rsid w:val="00F279D7"/>
    <w:rsid w:val="00F30286"/>
    <w:rsid w:val="00F32515"/>
    <w:rsid w:val="00F418A4"/>
    <w:rsid w:val="00F419EC"/>
    <w:rsid w:val="00F5764E"/>
    <w:rsid w:val="00F75655"/>
    <w:rsid w:val="00F825CB"/>
    <w:rsid w:val="00F93834"/>
    <w:rsid w:val="00FA4231"/>
    <w:rsid w:val="00FA4B77"/>
    <w:rsid w:val="00FB4A22"/>
    <w:rsid w:val="00FB6C0D"/>
    <w:rsid w:val="00FC26F1"/>
    <w:rsid w:val="00FD1BA9"/>
    <w:rsid w:val="00FD1FAC"/>
    <w:rsid w:val="00FD5180"/>
    <w:rsid w:val="00FE75AD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D4D370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57A9"/>
    <w:pPr>
      <w:spacing w:before="60" w:after="60"/>
    </w:pPr>
    <w:rPr>
      <w:rFonts w:ascii="Arial" w:hAnsi="Arial"/>
      <w:sz w:val="24"/>
      <w:lang w:val="de-CH" w:eastAsia="de-CH"/>
    </w:rPr>
  </w:style>
  <w:style w:type="paragraph" w:styleId="Heading1">
    <w:name w:val="heading 1"/>
    <w:basedOn w:val="Normal"/>
    <w:next w:val="BodyText"/>
    <w:autoRedefine/>
    <w:qFormat/>
    <w:rsid w:val="000A3F28"/>
    <w:pPr>
      <w:keepNext/>
      <w:numPr>
        <w:numId w:val="6"/>
      </w:numPr>
      <w:spacing w:before="120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22ADE"/>
    <w:pPr>
      <w:keepNext/>
      <w:numPr>
        <w:ilvl w:val="1"/>
        <w:numId w:val="6"/>
      </w:numPr>
      <w:spacing w:before="240" w:after="360"/>
      <w:outlineLvl w:val="1"/>
    </w:pPr>
    <w:rPr>
      <w:b/>
      <w:lang w:eastAsia="de-DE"/>
    </w:rPr>
  </w:style>
  <w:style w:type="paragraph" w:styleId="Heading3">
    <w:name w:val="heading 3"/>
    <w:basedOn w:val="Normal"/>
    <w:next w:val="Normal"/>
    <w:qFormat/>
    <w:rsid w:val="00A22ADE"/>
    <w:pPr>
      <w:keepNext/>
      <w:numPr>
        <w:ilvl w:val="2"/>
        <w:numId w:val="6"/>
      </w:numPr>
      <w:outlineLvl w:val="2"/>
    </w:pPr>
  </w:style>
  <w:style w:type="paragraph" w:styleId="Heading4">
    <w:name w:val="heading 4"/>
    <w:basedOn w:val="Normal"/>
    <w:next w:val="Normal"/>
    <w:qFormat/>
    <w:rsid w:val="00A22ADE"/>
    <w:pPr>
      <w:keepNext/>
      <w:numPr>
        <w:ilvl w:val="3"/>
        <w:numId w:val="6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AD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AD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AD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AD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AD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ellenkopf">
    <w:name w:val="Tabellenkopf"/>
    <w:basedOn w:val="Normal"/>
    <w:next w:val="Normal"/>
    <w:pPr>
      <w:spacing w:before="20" w:after="20"/>
    </w:pPr>
    <w:rPr>
      <w:b/>
      <w:bCs/>
      <w:sz w:val="22"/>
    </w:rPr>
  </w:style>
  <w:style w:type="paragraph" w:styleId="Header">
    <w:name w:val="header"/>
    <w:basedOn w:val="Normal"/>
    <w:rsid w:val="00CB5454"/>
    <w:pPr>
      <w:tabs>
        <w:tab w:val="right" w:pos="9354"/>
      </w:tabs>
      <w:spacing w:before="120" w:after="0"/>
    </w:pPr>
    <w:rPr>
      <w:b/>
    </w:rPr>
  </w:style>
  <w:style w:type="paragraph" w:styleId="Footer">
    <w:name w:val="footer"/>
    <w:basedOn w:val="Normal"/>
    <w:next w:val="Normal"/>
    <w:pPr>
      <w:tabs>
        <w:tab w:val="right" w:pos="9356"/>
      </w:tabs>
      <w:spacing w:before="0" w:after="0"/>
    </w:pPr>
    <w:rPr>
      <w:szCs w:val="24"/>
      <w:lang w:eastAsia="de-DE"/>
    </w:rPr>
  </w:style>
  <w:style w:type="paragraph" w:customStyle="1" w:styleId="Tabelleneintrag">
    <w:name w:val="Tabelleneintrag"/>
    <w:basedOn w:val="Normal"/>
    <w:rPr>
      <w:sz w:val="22"/>
    </w:rPr>
  </w:style>
  <w:style w:type="paragraph" w:customStyle="1" w:styleId="Dazwischen">
    <w:name w:val="Dazwischen"/>
    <w:basedOn w:val="Normal"/>
    <w:next w:val="Normal"/>
    <w:pPr>
      <w:spacing w:before="0" w:after="0"/>
    </w:pPr>
    <w:rPr>
      <w:sz w:val="16"/>
    </w:rPr>
  </w:style>
  <w:style w:type="paragraph" w:customStyle="1" w:styleId="Fusszeile-2">
    <w:name w:val="Fusszeile-2"/>
    <w:basedOn w:val="Footer"/>
    <w:next w:val="Normal"/>
    <w:rPr>
      <w:sz w:val="20"/>
    </w:rPr>
  </w:style>
  <w:style w:type="character" w:styleId="PageNumber">
    <w:name w:val="page number"/>
    <w:basedOn w:val="DefaultParagraphFont"/>
  </w:style>
  <w:style w:type="paragraph" w:customStyle="1" w:styleId="Kopfzeile-2">
    <w:name w:val="Kopfzeile-2"/>
    <w:basedOn w:val="Normal"/>
    <w:next w:val="Normal"/>
    <w:pPr>
      <w:spacing w:before="120" w:after="0"/>
    </w:pPr>
    <w:rPr>
      <w:sz w:val="20"/>
    </w:rPr>
  </w:style>
  <w:style w:type="paragraph" w:styleId="ListBullet">
    <w:name w:val="List Bullet"/>
    <w:basedOn w:val="Normal"/>
    <w:rsid w:val="002844A4"/>
    <w:pPr>
      <w:numPr>
        <w:numId w:val="1"/>
      </w:numPr>
    </w:pPr>
  </w:style>
  <w:style w:type="table" w:styleId="TableGrid">
    <w:name w:val="Table Grid"/>
    <w:basedOn w:val="TableNormal"/>
    <w:rsid w:val="00266422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eintragrot">
    <w:name w:val="Tabelleneintrag rot"/>
    <w:basedOn w:val="Tabelleneintrag"/>
    <w:rsid w:val="002844A4"/>
    <w:rPr>
      <w:color w:val="FF0000"/>
    </w:rPr>
  </w:style>
  <w:style w:type="paragraph" w:customStyle="1" w:styleId="Lauftext">
    <w:name w:val="Lauftext"/>
    <w:basedOn w:val="Normal"/>
    <w:rsid w:val="00337E19"/>
    <w:pPr>
      <w:spacing w:before="120" w:after="0"/>
      <w:jc w:val="both"/>
    </w:pPr>
    <w:rPr>
      <w:snapToGrid w:val="0"/>
      <w:sz w:val="22"/>
      <w:lang w:eastAsia="de-DE"/>
    </w:rPr>
  </w:style>
  <w:style w:type="paragraph" w:customStyle="1" w:styleId="TUe2num">
    <w:name w:val="T_Ue2_num"/>
    <w:basedOn w:val="Normal"/>
    <w:rsid w:val="002506B9"/>
    <w:pPr>
      <w:numPr>
        <w:numId w:val="2"/>
      </w:numPr>
    </w:pPr>
  </w:style>
  <w:style w:type="paragraph" w:customStyle="1" w:styleId="Formatvorlage">
    <w:name w:val="Formatvorlage"/>
    <w:rsid w:val="00B902AC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otnoteCharacters">
    <w:name w:val="Footnote Characters"/>
    <w:rsid w:val="00CA7765"/>
  </w:style>
  <w:style w:type="character" w:styleId="FootnoteReference">
    <w:name w:val="footnote reference"/>
    <w:semiHidden/>
    <w:rsid w:val="00CA7765"/>
    <w:rPr>
      <w:vertAlign w:val="superscript"/>
    </w:rPr>
  </w:style>
  <w:style w:type="paragraph" w:styleId="FootnoteText">
    <w:name w:val="footnote text"/>
    <w:basedOn w:val="Normal"/>
    <w:semiHidden/>
    <w:rsid w:val="00CA7765"/>
    <w:pPr>
      <w:suppressLineNumbers/>
      <w:ind w:left="283" w:hanging="283"/>
    </w:pPr>
    <w:rPr>
      <w:sz w:val="20"/>
    </w:rPr>
  </w:style>
  <w:style w:type="paragraph" w:customStyle="1" w:styleId="TableContents">
    <w:name w:val="Table Contents"/>
    <w:basedOn w:val="Normal"/>
    <w:rsid w:val="00CA7765"/>
    <w:pPr>
      <w:suppressLineNumbers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ADE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ADE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ADE"/>
    <w:rPr>
      <w:rFonts w:asciiTheme="majorHAnsi" w:eastAsiaTheme="majorEastAsia" w:hAnsiTheme="majorHAnsi" w:cstheme="majorBidi"/>
      <w:color w:val="404040" w:themeColor="text1" w:themeTint="BF"/>
      <w:lang w:val="de-CH" w:eastAsia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ADE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072195"/>
    <w:rPr>
      <w:rFonts w:ascii="Arial" w:hAnsi="Arial"/>
      <w:b/>
      <w:sz w:val="24"/>
      <w:lang w:val="de-CH"/>
    </w:rPr>
  </w:style>
  <w:style w:type="paragraph" w:customStyle="1" w:styleId="CodeBeispiele">
    <w:name w:val="CodeBeispiele"/>
    <w:basedOn w:val="Normal"/>
    <w:link w:val="CodeBeispieleZchn"/>
    <w:rsid w:val="0016494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80" w:after="180"/>
    </w:pPr>
    <w:rPr>
      <w:rFonts w:ascii="Lucida Console" w:hAnsi="Lucida Console"/>
      <w:sz w:val="18"/>
      <w:szCs w:val="24"/>
      <w:lang w:eastAsia="de-DE"/>
    </w:rPr>
  </w:style>
  <w:style w:type="character" w:customStyle="1" w:styleId="CodeBeispieleZchn">
    <w:name w:val="CodeBeispiele Zchn"/>
    <w:link w:val="CodeBeispiele"/>
    <w:rsid w:val="0016494F"/>
    <w:rPr>
      <w:rFonts w:ascii="Lucida Console" w:hAnsi="Lucida Console"/>
      <w:sz w:val="18"/>
      <w:szCs w:val="24"/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16494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94F"/>
    <w:rPr>
      <w:rFonts w:asciiTheme="majorHAnsi" w:eastAsiaTheme="majorEastAsia" w:hAnsiTheme="majorHAnsi" w:cstheme="majorBidi"/>
      <w:spacing w:val="-10"/>
      <w:kern w:val="28"/>
      <w:sz w:val="56"/>
      <w:szCs w:val="56"/>
      <w:lang w:val="de-CH" w:eastAsia="de-CH"/>
    </w:rPr>
  </w:style>
  <w:style w:type="paragraph" w:styleId="ListParagraph">
    <w:name w:val="List Paragraph"/>
    <w:basedOn w:val="Normal"/>
    <w:uiPriority w:val="34"/>
    <w:qFormat/>
    <w:rsid w:val="0016494F"/>
    <w:pPr>
      <w:spacing w:before="0" w:after="200"/>
      <w:ind w:left="720"/>
      <w:contextualSpacing/>
    </w:pPr>
    <w:rPr>
      <w:rFonts w:ascii="Cambria" w:eastAsia="Cambria" w:hAnsi="Cambria"/>
      <w:lang w:val="de-DE" w:eastAsia="en-US"/>
    </w:rPr>
  </w:style>
  <w:style w:type="character" w:customStyle="1" w:styleId="BodyTextChar">
    <w:name w:val="Body Text Char"/>
    <w:basedOn w:val="DefaultParagraphFont"/>
    <w:link w:val="BodyText"/>
    <w:rsid w:val="00ED7719"/>
    <w:rPr>
      <w:rFonts w:ascii="Arial" w:hAnsi="Arial"/>
      <w:sz w:val="24"/>
      <w:lang w:val="de-CH" w:eastAsia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  <w:lang w:val="en-CH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68D9"/>
    <w:rPr>
      <w:rFonts w:ascii="Courier New" w:hAnsi="Courier New" w:cs="Courier New"/>
      <w:lang w:val="en-CH" w:eastAsia="en-GB"/>
    </w:rPr>
  </w:style>
  <w:style w:type="character" w:styleId="HTMLCode">
    <w:name w:val="HTML Code"/>
    <w:basedOn w:val="DefaultParagraphFont"/>
    <w:uiPriority w:val="99"/>
    <w:semiHidden/>
    <w:unhideWhenUsed/>
    <w:rsid w:val="00FD1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61DB"/>
    <w:rPr>
      <w:b/>
      <w:bCs/>
    </w:rPr>
  </w:style>
  <w:style w:type="paragraph" w:styleId="NormalWeb">
    <w:name w:val="Normal (Web)"/>
    <w:basedOn w:val="Normal"/>
    <w:uiPriority w:val="99"/>
    <w:unhideWhenUsed/>
    <w:rsid w:val="0040326D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9224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-%20Z-Dokumente%20Ugo\2%200%200%205\Martin%20Saxer%20Juni%202005\Wechseldatentr&#228;ger%20(E)\Entwicklung_MKNW\Formatvorlagen\KNW_Loesungsblaetter_2005-06-10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CC9FD54A868254A9642F4052C4E66C5" ma:contentTypeVersion="0" ma:contentTypeDescription="Ein neues Dokument erstellen." ma:contentTypeScope="" ma:versionID="d2672d16bf9ac085809199cedd8e6b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2C57A5E-7E4E-47FD-95A6-7D0D2D6E03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AD03B6-0A96-40F2-BC6E-8EB3231943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EEB750-F880-4FDE-9F19-9FC914DA93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KNW_Loesungsblaetter_2005-06-10.dot</Template>
  <TotalTime>0</TotalTime>
  <Pages>1</Pages>
  <Words>1588</Words>
  <Characters>10005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Vorlage Lösungsblatt</vt:lpstr>
      <vt:lpstr>Vorlage Lösungsblatt</vt:lpstr>
    </vt:vector>
  </TitlesOfParts>
  <Company>Professional Services</Company>
  <LinksUpToDate>false</LinksUpToDate>
  <CharactersWithSpaces>11570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Lösungsblatt</dc:title>
  <dc:subject/>
  <dc:creator>ugo.merk.i-ch</dc:creator>
  <cp:keywords/>
  <cp:lastModifiedBy>Binder Luca</cp:lastModifiedBy>
  <cp:revision>29</cp:revision>
  <cp:lastPrinted>2023-04-18T15:39:00Z</cp:lastPrinted>
  <dcterms:created xsi:type="dcterms:W3CDTF">2023-04-17T16:22:00Z</dcterms:created>
  <dcterms:modified xsi:type="dcterms:W3CDTF">2023-04-18T15:39:00Z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Jahr">
    <vt:lpwstr>2000</vt:lpwstr>
  </property>
  <property fmtid="{D5CDD505-2E9C-101B-9397-08002B2CF9AE}" pid="3" name="APArt">
    <vt:lpwstr>Berufsprüfung</vt:lpwstr>
  </property>
  <property fmtid="{D5CDD505-2E9C-101B-9397-08002B2CF9AE}" pid="4" name="APFach">
    <vt:lpwstr>Fach 3 - Umwelt, Gesellschaft, Wirtschaft, Unternehmen und Verwaltung</vt:lpwstr>
  </property>
  <property fmtid="{D5CDD505-2E9C-101B-9397-08002B2CF9AE}" pid="5" name="APTeil">
    <vt:lpwstr>Teil 1</vt:lpwstr>
  </property>
  <property fmtid="{D5CDD505-2E9C-101B-9397-08002B2CF9AE}" pid="6" name="APFachN">
    <vt:lpwstr>Fach 3</vt:lpwstr>
  </property>
  <property fmtid="{D5CDD505-2E9C-101B-9397-08002B2CF9AE}" pid="7" name="APFachT">
    <vt:lpwstr>Umwelt, Gesellschaft, Wirtschaft, Unternehmen und Verwaltung</vt:lpwstr>
  </property>
  <property fmtid="{D5CDD505-2E9C-101B-9397-08002B2CF9AE}" pid="8" name="AAufgNr">
    <vt:lpwstr>1</vt:lpwstr>
  </property>
  <property fmtid="{D5CDD505-2E9C-101B-9397-08002B2CF9AE}" pid="9" name="AAufgBes">
    <vt:lpwstr>Führungsinformationssystem</vt:lpwstr>
  </property>
  <property fmtid="{D5CDD505-2E9C-101B-9397-08002B2CF9AE}" pid="10" name="ATAufgAPunkte">
    <vt:lpwstr>15</vt:lpwstr>
  </property>
  <property fmtid="{D5CDD505-2E9C-101B-9397-08002B2CF9AE}" pid="11" name="ATAufgBPunkte">
    <vt:lpwstr>15</vt:lpwstr>
  </property>
  <property fmtid="{D5CDD505-2E9C-101B-9397-08002B2CF9AE}" pid="12" name="ATAufgCPunkte">
    <vt:lpwstr>20</vt:lpwstr>
  </property>
  <property fmtid="{D5CDD505-2E9C-101B-9397-08002B2CF9AE}" pid="13" name="ATAufgDPunkte">
    <vt:lpwstr>-</vt:lpwstr>
  </property>
  <property fmtid="{D5CDD505-2E9C-101B-9397-08002B2CF9AE}" pid="14" name="ATAufgEPunkte">
    <vt:lpwstr>-</vt:lpwstr>
  </property>
  <property fmtid="{D5CDD505-2E9C-101B-9397-08002B2CF9AE}" pid="15" name="ATAufgFPunkte">
    <vt:lpwstr>-</vt:lpwstr>
  </property>
  <property fmtid="{D5CDD505-2E9C-101B-9397-08002B2CF9AE}" pid="16" name="ATAufgGPunkte">
    <vt:lpwstr>-</vt:lpwstr>
  </property>
  <property fmtid="{D5CDD505-2E9C-101B-9397-08002B2CF9AE}" pid="17" name="ATAufgHPunkte">
    <vt:lpwstr>-</vt:lpwstr>
  </property>
  <property fmtid="{D5CDD505-2E9C-101B-9397-08002B2CF9AE}" pid="18" name="ATAufgIPunkte">
    <vt:lpwstr>-</vt:lpwstr>
  </property>
  <property fmtid="{D5CDD505-2E9C-101B-9397-08002B2CF9AE}" pid="19" name="ATAufgJPunkte">
    <vt:lpwstr>-</vt:lpwstr>
  </property>
  <property fmtid="{D5CDD505-2E9C-101B-9397-08002B2CF9AE}" pid="20" name="ATAufgKPunkte">
    <vt:lpwstr>-</vt:lpwstr>
  </property>
  <property fmtid="{D5CDD505-2E9C-101B-9397-08002B2CF9AE}" pid="21" name="ATAufgLPunkte">
    <vt:lpwstr>-</vt:lpwstr>
  </property>
  <property fmtid="{D5CDD505-2E9C-101B-9397-08002B2CF9AE}" pid="22" name="AAufgPunkte">
    <vt:lpwstr>50</vt:lpwstr>
  </property>
  <property fmtid="{D5CDD505-2E9C-101B-9397-08002B2CF9AE}" pid="23" name="ATAufgAText">
    <vt:lpwstr>Teilaufgabe a)</vt:lpwstr>
  </property>
  <property fmtid="{D5CDD505-2E9C-101B-9397-08002B2CF9AE}" pid="24" name="ATAufgBText">
    <vt:lpwstr>Teilaufgabe b)</vt:lpwstr>
  </property>
  <property fmtid="{D5CDD505-2E9C-101B-9397-08002B2CF9AE}" pid="25" name="ATAufgCText">
    <vt:lpwstr>Teilaufgabe c)</vt:lpwstr>
  </property>
  <property fmtid="{D5CDD505-2E9C-101B-9397-08002B2CF9AE}" pid="26" name="ATAufgDText">
    <vt:lpwstr>Teilaufgabe d)</vt:lpwstr>
  </property>
  <property fmtid="{D5CDD505-2E9C-101B-9397-08002B2CF9AE}" pid="27" name="ATAufgEText">
    <vt:lpwstr>Teilaufgabe e)</vt:lpwstr>
  </property>
  <property fmtid="{D5CDD505-2E9C-101B-9397-08002B2CF9AE}" pid="28" name="ATAufgFText">
    <vt:lpwstr>Teilaufgabe f)</vt:lpwstr>
  </property>
  <property fmtid="{D5CDD505-2E9C-101B-9397-08002B2CF9AE}" pid="29" name="ATAufgGText">
    <vt:lpwstr>Teilaufgabe g)</vt:lpwstr>
  </property>
  <property fmtid="{D5CDD505-2E9C-101B-9397-08002B2CF9AE}" pid="30" name="ATAufgHText">
    <vt:lpwstr>Teilaufgabe h)</vt:lpwstr>
  </property>
  <property fmtid="{D5CDD505-2E9C-101B-9397-08002B2CF9AE}" pid="31" name="ATAufgIText">
    <vt:lpwstr>Teilaufgabe i)</vt:lpwstr>
  </property>
  <property fmtid="{D5CDD505-2E9C-101B-9397-08002B2CF9AE}" pid="32" name="ATAufgJText">
    <vt:lpwstr>Teilaufgabe j)</vt:lpwstr>
  </property>
  <property fmtid="{D5CDD505-2E9C-101B-9397-08002B2CF9AE}" pid="33" name="ATAufgKText">
    <vt:lpwstr>Teilaufgabe k)</vt:lpwstr>
  </property>
  <property fmtid="{D5CDD505-2E9C-101B-9397-08002B2CF9AE}" pid="34" name="ATAufgLText">
    <vt:lpwstr>Teilaufgabe l)</vt:lpwstr>
  </property>
  <property fmtid="{D5CDD505-2E9C-101B-9397-08002B2CF9AE}" pid="35" name="ATitel">
    <vt:lpwstr>für Informatikerinnen und Informatiker</vt:lpwstr>
  </property>
  <property fmtid="{D5CDD505-2E9C-101B-9397-08002B2CF9AE}" pid="36" name="AAufgText">
    <vt:lpwstr>Aufgabe</vt:lpwstr>
  </property>
  <property fmtid="{D5CDD505-2E9C-101B-9397-08002B2CF9AE}" pid="37" name="AGesPunkteText">
    <vt:lpwstr>Gesamtpunkte</vt:lpwstr>
  </property>
  <property fmtid="{D5CDD505-2E9C-101B-9397-08002B2CF9AE}" pid="38" name="AAusgangslage">
    <vt:lpwstr>Ausgangslage</vt:lpwstr>
  </property>
  <property fmtid="{D5CDD505-2E9C-101B-9397-08002B2CF9AE}" pid="39" name="ATPunkteText">
    <vt:lpwstr>Punkte</vt:lpwstr>
  </property>
  <property fmtid="{D5CDD505-2E9C-101B-9397-08002B2CF9AE}" pid="40" name="ATLoesAText">
    <vt:lpwstr>Lösungsblatt Teilaufgabe a)</vt:lpwstr>
  </property>
  <property fmtid="{D5CDD505-2E9C-101B-9397-08002B2CF9AE}" pid="41" name="ATLoesBText">
    <vt:lpwstr>Lösungsblatt Teilaufgabe b)</vt:lpwstr>
  </property>
  <property fmtid="{D5CDD505-2E9C-101B-9397-08002B2CF9AE}" pid="42" name="ATLoesCText">
    <vt:lpwstr>Lösungsblatt Teilaufgabe c)</vt:lpwstr>
  </property>
  <property fmtid="{D5CDD505-2E9C-101B-9397-08002B2CF9AE}" pid="43" name="ATLoesDText">
    <vt:lpwstr>Lösungsblatt Teilaufgabe d)</vt:lpwstr>
  </property>
  <property fmtid="{D5CDD505-2E9C-101B-9397-08002B2CF9AE}" pid="44" name="ATLoesEText">
    <vt:lpwstr>Lösungsblatt Teilaufgabe e)</vt:lpwstr>
  </property>
  <property fmtid="{D5CDD505-2E9C-101B-9397-08002B2CF9AE}" pid="45" name="ATLoesFText">
    <vt:lpwstr>Lösungsblatt Teilaufgabe f)</vt:lpwstr>
  </property>
  <property fmtid="{D5CDD505-2E9C-101B-9397-08002B2CF9AE}" pid="46" name="ATLoesGText">
    <vt:lpwstr>Lösungsblatt Teilaufgabe g)</vt:lpwstr>
  </property>
  <property fmtid="{D5CDD505-2E9C-101B-9397-08002B2CF9AE}" pid="47" name="ATLoesHText">
    <vt:lpwstr>Lösungsblatt Teilaufgabe h)</vt:lpwstr>
  </property>
  <property fmtid="{D5CDD505-2E9C-101B-9397-08002B2CF9AE}" pid="48" name="ATLoesIText">
    <vt:lpwstr>Lösungsblatt Teilaufgabe i)</vt:lpwstr>
  </property>
  <property fmtid="{D5CDD505-2E9C-101B-9397-08002B2CF9AE}" pid="49" name="ATLoesJText">
    <vt:lpwstr>Lösungsblatt Teilaufgabe j)</vt:lpwstr>
  </property>
  <property fmtid="{D5CDD505-2E9C-101B-9397-08002B2CF9AE}" pid="50" name="ATLoesKText">
    <vt:lpwstr>Lösungsblatt Teilaufgabe k)</vt:lpwstr>
  </property>
  <property fmtid="{D5CDD505-2E9C-101B-9397-08002B2CF9AE}" pid="51" name="ATLoesLText">
    <vt:lpwstr>Lösungsblatt Teilaufgabe l)</vt:lpwstr>
  </property>
  <property fmtid="{D5CDD505-2E9C-101B-9397-08002B2CF9AE}" pid="52" name="ATabelleArt">
    <vt:lpwstr>0</vt:lpwstr>
  </property>
  <property fmtid="{D5CDD505-2E9C-101B-9397-08002B2CF9AE}" pid="53" name="ATBspAText">
    <vt:lpwstr>Beispiellösung Teilaufgabe a)</vt:lpwstr>
  </property>
  <property fmtid="{D5CDD505-2E9C-101B-9397-08002B2CF9AE}" pid="54" name="ATBspBText">
    <vt:lpwstr>Beispiellösung Teilaufgabe b)</vt:lpwstr>
  </property>
  <property fmtid="{D5CDD505-2E9C-101B-9397-08002B2CF9AE}" pid="55" name="ATBspCText">
    <vt:lpwstr>Beispiellösung Teilaufgabe c)</vt:lpwstr>
  </property>
  <property fmtid="{D5CDD505-2E9C-101B-9397-08002B2CF9AE}" pid="56" name="ATBspDText">
    <vt:lpwstr>Beispiellösung Teilaufgabe d)</vt:lpwstr>
  </property>
  <property fmtid="{D5CDD505-2E9C-101B-9397-08002B2CF9AE}" pid="57" name="ATBspEText">
    <vt:lpwstr>Beispiellösung Teilaufgabe e)</vt:lpwstr>
  </property>
  <property fmtid="{D5CDD505-2E9C-101B-9397-08002B2CF9AE}" pid="58" name="ATBspFText">
    <vt:lpwstr>Beispiellösung Teilaufgabe f)</vt:lpwstr>
  </property>
  <property fmtid="{D5CDD505-2E9C-101B-9397-08002B2CF9AE}" pid="59" name="ATBspGText">
    <vt:lpwstr>Beispiellösung Teilaufgabe g)</vt:lpwstr>
  </property>
  <property fmtid="{D5CDD505-2E9C-101B-9397-08002B2CF9AE}" pid="60" name="ATBspHText">
    <vt:lpwstr>Beispiellösung Teilaufgabe h)</vt:lpwstr>
  </property>
  <property fmtid="{D5CDD505-2E9C-101B-9397-08002B2CF9AE}" pid="61" name="ATBspIText">
    <vt:lpwstr>Beispiellösung Teilaufgabe i)</vt:lpwstr>
  </property>
  <property fmtid="{D5CDD505-2E9C-101B-9397-08002B2CF9AE}" pid="62" name="ATBspJText">
    <vt:lpwstr>Beispiellösung Teilaufgabe j)</vt:lpwstr>
  </property>
  <property fmtid="{D5CDD505-2E9C-101B-9397-08002B2CF9AE}" pid="63" name="ATBspKText">
    <vt:lpwstr>Beispiellösung Teilaufgabe k)</vt:lpwstr>
  </property>
  <property fmtid="{D5CDD505-2E9C-101B-9397-08002B2CF9AE}" pid="64" name="ATBspLText">
    <vt:lpwstr>Beispiellösung Teilaufgabe l)</vt:lpwstr>
  </property>
  <property fmtid="{D5CDD505-2E9C-101B-9397-08002B2CF9AE}" pid="65" name="ATKVAText">
    <vt:lpwstr>Korrekturvereinbarung Teilaufgabe a)</vt:lpwstr>
  </property>
  <property fmtid="{D5CDD505-2E9C-101B-9397-08002B2CF9AE}" pid="66" name="ATKVBText">
    <vt:lpwstr>Korrekturvereinbarung Teilaufgabe b)</vt:lpwstr>
  </property>
  <property fmtid="{D5CDD505-2E9C-101B-9397-08002B2CF9AE}" pid="67" name="ATKVCText">
    <vt:lpwstr>Korrekturvereinbarung Teilaufgabe c)</vt:lpwstr>
  </property>
  <property fmtid="{D5CDD505-2E9C-101B-9397-08002B2CF9AE}" pid="68" name="ATKVDText">
    <vt:lpwstr>Korrekturvereinbarung Teilaufgabe d)</vt:lpwstr>
  </property>
  <property fmtid="{D5CDD505-2E9C-101B-9397-08002B2CF9AE}" pid="69" name="ATKVEText">
    <vt:lpwstr>Korrekturvereinbarung Teilaufgabe e)</vt:lpwstr>
  </property>
  <property fmtid="{D5CDD505-2E9C-101B-9397-08002B2CF9AE}" pid="70" name="ATKVFText">
    <vt:lpwstr>Korrekturvereinbarung Teilaufgabe f)</vt:lpwstr>
  </property>
  <property fmtid="{D5CDD505-2E9C-101B-9397-08002B2CF9AE}" pid="71" name="ATKVGText">
    <vt:lpwstr>Korrekturvereinbarung Teilaufgabe g)</vt:lpwstr>
  </property>
  <property fmtid="{D5CDD505-2E9C-101B-9397-08002B2CF9AE}" pid="72" name="ATKVHText">
    <vt:lpwstr>Korrekturvereinbarung Teilaufgabe h)</vt:lpwstr>
  </property>
  <property fmtid="{D5CDD505-2E9C-101B-9397-08002B2CF9AE}" pid="73" name="ATKVIText">
    <vt:lpwstr>Korrekturvereinbarung Teilaufgabe i)</vt:lpwstr>
  </property>
  <property fmtid="{D5CDD505-2E9C-101B-9397-08002B2CF9AE}" pid="74" name="ATKVJText">
    <vt:lpwstr>Korrekturvereinbarung Teilaufgabe j)</vt:lpwstr>
  </property>
  <property fmtid="{D5CDD505-2E9C-101B-9397-08002B2CF9AE}" pid="75" name="ATKVKText">
    <vt:lpwstr>Korrekturvereinbarung Teilaufgabe k)</vt:lpwstr>
  </property>
  <property fmtid="{D5CDD505-2E9C-101B-9397-08002B2CF9AE}" pid="76" name="ATKVLText">
    <vt:lpwstr>Korrekturvereinbarung Teilaufgabe l)</vt:lpwstr>
  </property>
  <property fmtid="{D5CDD505-2E9C-101B-9397-08002B2CF9AE}" pid="77" name="ATKTAText">
    <vt:lpwstr>Korrekturtabelle Teilaufgabe a)</vt:lpwstr>
  </property>
  <property fmtid="{D5CDD505-2E9C-101B-9397-08002B2CF9AE}" pid="78" name="ATKTBText">
    <vt:lpwstr>Korrekturtabelle Teilaufgabe b)</vt:lpwstr>
  </property>
  <property fmtid="{D5CDD505-2E9C-101B-9397-08002B2CF9AE}" pid="79" name="ATKTCText">
    <vt:lpwstr>Korrekturtabelle Teilaufgabe c)</vt:lpwstr>
  </property>
  <property fmtid="{D5CDD505-2E9C-101B-9397-08002B2CF9AE}" pid="80" name="ATKTDText">
    <vt:lpwstr>Korrekturtabelle Teilaufgabe d)</vt:lpwstr>
  </property>
  <property fmtid="{D5CDD505-2E9C-101B-9397-08002B2CF9AE}" pid="81" name="ATKTEText">
    <vt:lpwstr>Korrekturtabelle Teilaufgabe e)</vt:lpwstr>
  </property>
  <property fmtid="{D5CDD505-2E9C-101B-9397-08002B2CF9AE}" pid="82" name="ATKTFText">
    <vt:lpwstr>Korrekturtabelle Teilaufgabe f)</vt:lpwstr>
  </property>
  <property fmtid="{D5CDD505-2E9C-101B-9397-08002B2CF9AE}" pid="83" name="ATKTGText">
    <vt:lpwstr>Korrekturtabelle Teilaufgabe g)</vt:lpwstr>
  </property>
  <property fmtid="{D5CDD505-2E9C-101B-9397-08002B2CF9AE}" pid="84" name="ATKTHText">
    <vt:lpwstr>Korrekturtabelle Teilaufgabe h)</vt:lpwstr>
  </property>
  <property fmtid="{D5CDD505-2E9C-101B-9397-08002B2CF9AE}" pid="85" name="ATKTIText">
    <vt:lpwstr>Korrekturtabelle Teilaufgabe i)</vt:lpwstr>
  </property>
  <property fmtid="{D5CDD505-2E9C-101B-9397-08002B2CF9AE}" pid="86" name="ATKTJText">
    <vt:lpwstr>Korrekturtabelle Teilaufgabe j)</vt:lpwstr>
  </property>
  <property fmtid="{D5CDD505-2E9C-101B-9397-08002B2CF9AE}" pid="87" name="ATKTKText">
    <vt:lpwstr>Korrekturtabelle Teilaufgabe k)</vt:lpwstr>
  </property>
  <property fmtid="{D5CDD505-2E9C-101B-9397-08002B2CF9AE}" pid="88" name="ATKTLText">
    <vt:lpwstr>Korrekturtabelle Teilaufgabe l)</vt:lpwstr>
  </property>
  <property fmtid="{D5CDD505-2E9C-101B-9397-08002B2CF9AE}" pid="89" name="ABewertungsschema">
    <vt:lpwstr>Bewertungsschema</vt:lpwstr>
  </property>
  <property fmtid="{D5CDD505-2E9C-101B-9397-08002B2CF9AE}" pid="90" name="ContentTypeId">
    <vt:lpwstr>0x010100ECC9FD54A868254A9642F4052C4E66C5</vt:lpwstr>
  </property>
</Properties>
</file>